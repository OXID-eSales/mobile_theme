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99157424"/>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EE397F">
        <w:rPr>
          <w:noProof/>
        </w:rPr>
        <w:t>2016</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99157425"/>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00C248F1" w:rsidR="00ED6C85" w:rsidRPr="00F02EC1" w:rsidRDefault="000E4C9C" w:rsidP="00ED6C85">
      <w:pPr>
        <w:pStyle w:val="berschrift"/>
      </w:pPr>
      <w:bookmarkStart w:id="6" w:name="_Toc399157426"/>
      <w:bookmarkEnd w:id="5"/>
      <w:r>
        <w:t>Legal Notice</w:t>
      </w:r>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409BBE1F" w:rsidR="00ED6C85" w:rsidRDefault="00ED6C85" w:rsidP="00ED6C85">
      <w:r>
        <w:t xml:space="preserve">Represented by the Management Board: Roland Fesenmayr (CEO), </w:t>
      </w:r>
      <w:r w:rsidR="00791A51" w:rsidRPr="00A869C1">
        <w:t xml:space="preserve">Dr. Marcus </w:t>
      </w:r>
      <w:proofErr w:type="spellStart"/>
      <w:r w:rsidR="00791A51" w:rsidRPr="00A869C1">
        <w:t>Klosterberg</w:t>
      </w:r>
      <w:proofErr w:type="spellEnd"/>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99157427"/>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Inhaltsverzeichnisberschrift"/>
          </w:pPr>
        </w:p>
        <w:p w14:paraId="659C594F" w14:textId="77777777" w:rsidR="0013487D" w:rsidRDefault="004C37CD">
          <w:pPr>
            <w:pStyle w:val="Verzeichnis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99157424" w:history="1">
            <w:r w:rsidR="0013487D" w:rsidRPr="00625FD8">
              <w:rPr>
                <w:rStyle w:val="Hyperlink"/>
                <w:noProof/>
              </w:rPr>
              <w:t>Copyright</w:t>
            </w:r>
            <w:r w:rsidR="0013487D">
              <w:rPr>
                <w:noProof/>
                <w:webHidden/>
              </w:rPr>
              <w:tab/>
            </w:r>
            <w:r w:rsidR="0013487D">
              <w:rPr>
                <w:noProof/>
                <w:webHidden/>
              </w:rPr>
              <w:fldChar w:fldCharType="begin"/>
            </w:r>
            <w:r w:rsidR="0013487D">
              <w:rPr>
                <w:noProof/>
                <w:webHidden/>
              </w:rPr>
              <w:instrText xml:space="preserve"> PAGEREF _Toc399157424 \h </w:instrText>
            </w:r>
            <w:r w:rsidR="0013487D">
              <w:rPr>
                <w:noProof/>
                <w:webHidden/>
              </w:rPr>
            </w:r>
            <w:r w:rsidR="0013487D">
              <w:rPr>
                <w:noProof/>
                <w:webHidden/>
              </w:rPr>
              <w:fldChar w:fldCharType="separate"/>
            </w:r>
            <w:r w:rsidR="00EE397F">
              <w:rPr>
                <w:noProof/>
                <w:webHidden/>
              </w:rPr>
              <w:t>2</w:t>
            </w:r>
            <w:r w:rsidR="0013487D">
              <w:rPr>
                <w:noProof/>
                <w:webHidden/>
              </w:rPr>
              <w:fldChar w:fldCharType="end"/>
            </w:r>
          </w:hyperlink>
        </w:p>
        <w:p w14:paraId="3A1B1739" w14:textId="77777777" w:rsidR="0013487D" w:rsidRDefault="006928F8">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5" w:history="1">
            <w:r w:rsidR="0013487D" w:rsidRPr="00625FD8">
              <w:rPr>
                <w:rStyle w:val="Hyperlink"/>
                <w:noProof/>
              </w:rPr>
              <w:t>Conventions</w:t>
            </w:r>
            <w:r w:rsidR="0013487D">
              <w:rPr>
                <w:noProof/>
                <w:webHidden/>
              </w:rPr>
              <w:tab/>
            </w:r>
            <w:r w:rsidR="0013487D">
              <w:rPr>
                <w:noProof/>
                <w:webHidden/>
              </w:rPr>
              <w:fldChar w:fldCharType="begin"/>
            </w:r>
            <w:r w:rsidR="0013487D">
              <w:rPr>
                <w:noProof/>
                <w:webHidden/>
              </w:rPr>
              <w:instrText xml:space="preserve"> PAGEREF _Toc399157425 \h </w:instrText>
            </w:r>
            <w:r w:rsidR="0013487D">
              <w:rPr>
                <w:noProof/>
                <w:webHidden/>
              </w:rPr>
            </w:r>
            <w:r w:rsidR="0013487D">
              <w:rPr>
                <w:noProof/>
                <w:webHidden/>
              </w:rPr>
              <w:fldChar w:fldCharType="separate"/>
            </w:r>
            <w:r w:rsidR="00EE397F">
              <w:rPr>
                <w:noProof/>
                <w:webHidden/>
              </w:rPr>
              <w:t>2</w:t>
            </w:r>
            <w:r w:rsidR="0013487D">
              <w:rPr>
                <w:noProof/>
                <w:webHidden/>
              </w:rPr>
              <w:fldChar w:fldCharType="end"/>
            </w:r>
          </w:hyperlink>
        </w:p>
        <w:p w14:paraId="3C56B249" w14:textId="77777777" w:rsidR="0013487D" w:rsidRDefault="006928F8">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6" w:history="1">
            <w:r w:rsidR="0013487D" w:rsidRPr="00625FD8">
              <w:rPr>
                <w:rStyle w:val="Hyperlink"/>
                <w:noProof/>
              </w:rPr>
              <w:t>Legal Notice</w:t>
            </w:r>
            <w:r w:rsidR="0013487D">
              <w:rPr>
                <w:noProof/>
                <w:webHidden/>
              </w:rPr>
              <w:tab/>
            </w:r>
            <w:r w:rsidR="0013487D">
              <w:rPr>
                <w:noProof/>
                <w:webHidden/>
              </w:rPr>
              <w:fldChar w:fldCharType="begin"/>
            </w:r>
            <w:r w:rsidR="0013487D">
              <w:rPr>
                <w:noProof/>
                <w:webHidden/>
              </w:rPr>
              <w:instrText xml:space="preserve"> PAGEREF _Toc399157426 \h </w:instrText>
            </w:r>
            <w:r w:rsidR="0013487D">
              <w:rPr>
                <w:noProof/>
                <w:webHidden/>
              </w:rPr>
            </w:r>
            <w:r w:rsidR="0013487D">
              <w:rPr>
                <w:noProof/>
                <w:webHidden/>
              </w:rPr>
              <w:fldChar w:fldCharType="separate"/>
            </w:r>
            <w:r w:rsidR="00EE397F">
              <w:rPr>
                <w:noProof/>
                <w:webHidden/>
              </w:rPr>
              <w:t>2</w:t>
            </w:r>
            <w:r w:rsidR="0013487D">
              <w:rPr>
                <w:noProof/>
                <w:webHidden/>
              </w:rPr>
              <w:fldChar w:fldCharType="end"/>
            </w:r>
          </w:hyperlink>
        </w:p>
        <w:p w14:paraId="6502666C" w14:textId="77777777" w:rsidR="0013487D" w:rsidRDefault="006928F8">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7" w:history="1">
            <w:r w:rsidR="0013487D" w:rsidRPr="00625FD8">
              <w:rPr>
                <w:rStyle w:val="Hyperlink"/>
                <w:noProof/>
              </w:rPr>
              <w:t>Table of contents</w:t>
            </w:r>
            <w:r w:rsidR="0013487D">
              <w:rPr>
                <w:noProof/>
                <w:webHidden/>
              </w:rPr>
              <w:tab/>
            </w:r>
            <w:r w:rsidR="0013487D">
              <w:rPr>
                <w:noProof/>
                <w:webHidden/>
              </w:rPr>
              <w:fldChar w:fldCharType="begin"/>
            </w:r>
            <w:r w:rsidR="0013487D">
              <w:rPr>
                <w:noProof/>
                <w:webHidden/>
              </w:rPr>
              <w:instrText xml:space="preserve"> PAGEREF _Toc399157427 \h </w:instrText>
            </w:r>
            <w:r w:rsidR="0013487D">
              <w:rPr>
                <w:noProof/>
                <w:webHidden/>
              </w:rPr>
            </w:r>
            <w:r w:rsidR="0013487D">
              <w:rPr>
                <w:noProof/>
                <w:webHidden/>
              </w:rPr>
              <w:fldChar w:fldCharType="separate"/>
            </w:r>
            <w:r w:rsidR="00EE397F">
              <w:rPr>
                <w:noProof/>
                <w:webHidden/>
              </w:rPr>
              <w:t>3</w:t>
            </w:r>
            <w:r w:rsidR="0013487D">
              <w:rPr>
                <w:noProof/>
                <w:webHidden/>
              </w:rPr>
              <w:fldChar w:fldCharType="end"/>
            </w:r>
          </w:hyperlink>
        </w:p>
        <w:p w14:paraId="28201726" w14:textId="77777777" w:rsidR="0013487D" w:rsidRDefault="006928F8">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99157428" w:history="1">
            <w:r w:rsidR="0013487D" w:rsidRPr="00625FD8">
              <w:rPr>
                <w:rStyle w:val="Hyperlink"/>
                <w:noProof/>
              </w:rPr>
              <w:t>How to use this installation guide</w:t>
            </w:r>
            <w:r w:rsidR="0013487D">
              <w:rPr>
                <w:noProof/>
                <w:webHidden/>
              </w:rPr>
              <w:tab/>
            </w:r>
            <w:r w:rsidR="0013487D">
              <w:rPr>
                <w:noProof/>
                <w:webHidden/>
              </w:rPr>
              <w:fldChar w:fldCharType="begin"/>
            </w:r>
            <w:r w:rsidR="0013487D">
              <w:rPr>
                <w:noProof/>
                <w:webHidden/>
              </w:rPr>
              <w:instrText xml:space="preserve"> PAGEREF _Toc399157428 \h </w:instrText>
            </w:r>
            <w:r w:rsidR="0013487D">
              <w:rPr>
                <w:noProof/>
                <w:webHidden/>
              </w:rPr>
            </w:r>
            <w:r w:rsidR="0013487D">
              <w:rPr>
                <w:noProof/>
                <w:webHidden/>
              </w:rPr>
              <w:fldChar w:fldCharType="separate"/>
            </w:r>
            <w:r w:rsidR="00EE397F">
              <w:rPr>
                <w:noProof/>
                <w:webHidden/>
              </w:rPr>
              <w:t>4</w:t>
            </w:r>
            <w:r w:rsidR="0013487D">
              <w:rPr>
                <w:noProof/>
                <w:webHidden/>
              </w:rPr>
              <w:fldChar w:fldCharType="end"/>
            </w:r>
          </w:hyperlink>
        </w:p>
        <w:p w14:paraId="7224E571"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29" w:history="1">
            <w:r w:rsidR="0013487D" w:rsidRPr="00625FD8">
              <w:rPr>
                <w:rStyle w:val="Hyperlink"/>
                <w:noProof/>
              </w:rPr>
              <w:t>1</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Removing the previous module</w:t>
            </w:r>
            <w:r w:rsidR="0013487D">
              <w:rPr>
                <w:noProof/>
                <w:webHidden/>
              </w:rPr>
              <w:tab/>
            </w:r>
            <w:r w:rsidR="0013487D">
              <w:rPr>
                <w:noProof/>
                <w:webHidden/>
              </w:rPr>
              <w:fldChar w:fldCharType="begin"/>
            </w:r>
            <w:r w:rsidR="0013487D">
              <w:rPr>
                <w:noProof/>
                <w:webHidden/>
              </w:rPr>
              <w:instrText xml:space="preserve"> PAGEREF _Toc399157429 \h </w:instrText>
            </w:r>
            <w:r w:rsidR="0013487D">
              <w:rPr>
                <w:noProof/>
                <w:webHidden/>
              </w:rPr>
            </w:r>
            <w:r w:rsidR="0013487D">
              <w:rPr>
                <w:noProof/>
                <w:webHidden/>
              </w:rPr>
              <w:fldChar w:fldCharType="separate"/>
            </w:r>
            <w:r w:rsidR="00EE397F">
              <w:rPr>
                <w:noProof/>
                <w:webHidden/>
              </w:rPr>
              <w:t>4</w:t>
            </w:r>
            <w:r w:rsidR="0013487D">
              <w:rPr>
                <w:noProof/>
                <w:webHidden/>
              </w:rPr>
              <w:fldChar w:fldCharType="end"/>
            </w:r>
          </w:hyperlink>
        </w:p>
        <w:p w14:paraId="0C831BB0"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0" w:history="1">
            <w:r w:rsidR="0013487D" w:rsidRPr="00625FD8">
              <w:rPr>
                <w:rStyle w:val="Hyperlink"/>
                <w:rFonts w:cs="Courier New"/>
                <w:noProof/>
              </w:rPr>
              <w:t>2</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Copying module files</w:t>
            </w:r>
            <w:r w:rsidR="0013487D">
              <w:rPr>
                <w:noProof/>
                <w:webHidden/>
              </w:rPr>
              <w:tab/>
            </w:r>
            <w:r w:rsidR="0013487D">
              <w:rPr>
                <w:noProof/>
                <w:webHidden/>
              </w:rPr>
              <w:fldChar w:fldCharType="begin"/>
            </w:r>
            <w:r w:rsidR="0013487D">
              <w:rPr>
                <w:noProof/>
                <w:webHidden/>
              </w:rPr>
              <w:instrText xml:space="preserve"> PAGEREF _Toc399157430 \h </w:instrText>
            </w:r>
            <w:r w:rsidR="0013487D">
              <w:rPr>
                <w:noProof/>
                <w:webHidden/>
              </w:rPr>
            </w:r>
            <w:r w:rsidR="0013487D">
              <w:rPr>
                <w:noProof/>
                <w:webHidden/>
              </w:rPr>
              <w:fldChar w:fldCharType="separate"/>
            </w:r>
            <w:r w:rsidR="00EE397F">
              <w:rPr>
                <w:noProof/>
                <w:webHidden/>
              </w:rPr>
              <w:t>4</w:t>
            </w:r>
            <w:r w:rsidR="0013487D">
              <w:rPr>
                <w:noProof/>
                <w:webHidden/>
              </w:rPr>
              <w:fldChar w:fldCharType="end"/>
            </w:r>
          </w:hyperlink>
        </w:p>
        <w:p w14:paraId="1CC9D754"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1" w:history="1">
            <w:r w:rsidR="0013487D" w:rsidRPr="00625FD8">
              <w:rPr>
                <w:rStyle w:val="Hyperlink"/>
                <w:noProof/>
              </w:rPr>
              <w:t>3</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Preparing module templates</w:t>
            </w:r>
            <w:r w:rsidR="0013487D">
              <w:rPr>
                <w:noProof/>
                <w:webHidden/>
              </w:rPr>
              <w:tab/>
            </w:r>
            <w:r w:rsidR="0013487D">
              <w:rPr>
                <w:noProof/>
                <w:webHidden/>
              </w:rPr>
              <w:fldChar w:fldCharType="begin"/>
            </w:r>
            <w:r w:rsidR="0013487D">
              <w:rPr>
                <w:noProof/>
                <w:webHidden/>
              </w:rPr>
              <w:instrText xml:space="preserve"> PAGEREF _Toc399157431 \h </w:instrText>
            </w:r>
            <w:r w:rsidR="0013487D">
              <w:rPr>
                <w:noProof/>
                <w:webHidden/>
              </w:rPr>
            </w:r>
            <w:r w:rsidR="0013487D">
              <w:rPr>
                <w:noProof/>
                <w:webHidden/>
              </w:rPr>
              <w:fldChar w:fldCharType="separate"/>
            </w:r>
            <w:r w:rsidR="00EE397F">
              <w:rPr>
                <w:noProof/>
                <w:webHidden/>
              </w:rPr>
              <w:t>4</w:t>
            </w:r>
            <w:r w:rsidR="0013487D">
              <w:rPr>
                <w:noProof/>
                <w:webHidden/>
              </w:rPr>
              <w:fldChar w:fldCharType="end"/>
            </w:r>
          </w:hyperlink>
        </w:p>
        <w:p w14:paraId="06566153"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2" w:history="1">
            <w:r w:rsidR="0013487D" w:rsidRPr="00625FD8">
              <w:rPr>
                <w:rStyle w:val="Hyperlink"/>
                <w:noProof/>
              </w:rPr>
              <w:t>4</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Preparing theme templates and files</w:t>
            </w:r>
            <w:r w:rsidR="0013487D">
              <w:rPr>
                <w:noProof/>
                <w:webHidden/>
              </w:rPr>
              <w:tab/>
            </w:r>
            <w:r w:rsidR="0013487D">
              <w:rPr>
                <w:noProof/>
                <w:webHidden/>
              </w:rPr>
              <w:fldChar w:fldCharType="begin"/>
            </w:r>
            <w:r w:rsidR="0013487D">
              <w:rPr>
                <w:noProof/>
                <w:webHidden/>
              </w:rPr>
              <w:instrText xml:space="preserve"> PAGEREF _Toc399157432 \h </w:instrText>
            </w:r>
            <w:r w:rsidR="0013487D">
              <w:rPr>
                <w:noProof/>
                <w:webHidden/>
              </w:rPr>
            </w:r>
            <w:r w:rsidR="0013487D">
              <w:rPr>
                <w:noProof/>
                <w:webHidden/>
              </w:rPr>
              <w:fldChar w:fldCharType="separate"/>
            </w:r>
            <w:r w:rsidR="00EE397F">
              <w:rPr>
                <w:noProof/>
                <w:webHidden/>
              </w:rPr>
              <w:t>5</w:t>
            </w:r>
            <w:r w:rsidR="0013487D">
              <w:rPr>
                <w:noProof/>
                <w:webHidden/>
              </w:rPr>
              <w:fldChar w:fldCharType="end"/>
            </w:r>
          </w:hyperlink>
        </w:p>
        <w:p w14:paraId="3AE05C48"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3" w:history="1">
            <w:r w:rsidR="0013487D" w:rsidRPr="00625FD8">
              <w:rPr>
                <w:rStyle w:val="Hyperlink"/>
                <w:noProof/>
              </w:rPr>
              <w:t>5</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Activating and configuring the module</w:t>
            </w:r>
            <w:r w:rsidR="0013487D">
              <w:rPr>
                <w:noProof/>
                <w:webHidden/>
              </w:rPr>
              <w:tab/>
            </w:r>
            <w:r w:rsidR="0013487D">
              <w:rPr>
                <w:noProof/>
                <w:webHidden/>
              </w:rPr>
              <w:fldChar w:fldCharType="begin"/>
            </w:r>
            <w:r w:rsidR="0013487D">
              <w:rPr>
                <w:noProof/>
                <w:webHidden/>
              </w:rPr>
              <w:instrText xml:space="preserve"> PAGEREF _Toc399157433 \h </w:instrText>
            </w:r>
            <w:r w:rsidR="0013487D">
              <w:rPr>
                <w:noProof/>
                <w:webHidden/>
              </w:rPr>
            </w:r>
            <w:r w:rsidR="0013487D">
              <w:rPr>
                <w:noProof/>
                <w:webHidden/>
              </w:rPr>
              <w:fldChar w:fldCharType="separate"/>
            </w:r>
            <w:r w:rsidR="00EE397F">
              <w:rPr>
                <w:noProof/>
                <w:webHidden/>
              </w:rPr>
              <w:t>5</w:t>
            </w:r>
            <w:r w:rsidR="0013487D">
              <w:rPr>
                <w:noProof/>
                <w:webHidden/>
              </w:rPr>
              <w:fldChar w:fldCharType="end"/>
            </w:r>
          </w:hyperlink>
        </w:p>
        <w:p w14:paraId="4C4119A9"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4" w:history="1">
            <w:r w:rsidR="0013487D" w:rsidRPr="00625FD8">
              <w:rPr>
                <w:rStyle w:val="Hyperlink"/>
                <w:noProof/>
              </w:rPr>
              <w:t>6</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Editing the configuration file for Varnish (only EE)</w:t>
            </w:r>
            <w:r w:rsidR="0013487D">
              <w:rPr>
                <w:noProof/>
                <w:webHidden/>
              </w:rPr>
              <w:tab/>
            </w:r>
            <w:r w:rsidR="0013487D">
              <w:rPr>
                <w:noProof/>
                <w:webHidden/>
              </w:rPr>
              <w:fldChar w:fldCharType="begin"/>
            </w:r>
            <w:r w:rsidR="0013487D">
              <w:rPr>
                <w:noProof/>
                <w:webHidden/>
              </w:rPr>
              <w:instrText xml:space="preserve"> PAGEREF _Toc399157434 \h </w:instrText>
            </w:r>
            <w:r w:rsidR="0013487D">
              <w:rPr>
                <w:noProof/>
                <w:webHidden/>
              </w:rPr>
            </w:r>
            <w:r w:rsidR="0013487D">
              <w:rPr>
                <w:noProof/>
                <w:webHidden/>
              </w:rPr>
              <w:fldChar w:fldCharType="separate"/>
            </w:r>
            <w:r w:rsidR="00EE397F">
              <w:rPr>
                <w:noProof/>
                <w:webHidden/>
              </w:rPr>
              <w:t>6</w:t>
            </w:r>
            <w:r w:rsidR="0013487D">
              <w:rPr>
                <w:noProof/>
                <w:webHidden/>
              </w:rPr>
              <w:fldChar w:fldCharType="end"/>
            </w:r>
          </w:hyperlink>
        </w:p>
        <w:p w14:paraId="78824A9F"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5" w:history="1">
            <w:r w:rsidR="0013487D" w:rsidRPr="00625FD8">
              <w:rPr>
                <w:rStyle w:val="Hyperlink"/>
                <w:noProof/>
              </w:rPr>
              <w:t>7</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Deleting temporary files</w:t>
            </w:r>
            <w:r w:rsidR="0013487D">
              <w:rPr>
                <w:noProof/>
                <w:webHidden/>
              </w:rPr>
              <w:tab/>
            </w:r>
            <w:r w:rsidR="0013487D">
              <w:rPr>
                <w:noProof/>
                <w:webHidden/>
              </w:rPr>
              <w:fldChar w:fldCharType="begin"/>
            </w:r>
            <w:r w:rsidR="0013487D">
              <w:rPr>
                <w:noProof/>
                <w:webHidden/>
              </w:rPr>
              <w:instrText xml:space="preserve"> PAGEREF _Toc399157435 \h </w:instrText>
            </w:r>
            <w:r w:rsidR="0013487D">
              <w:rPr>
                <w:noProof/>
                <w:webHidden/>
              </w:rPr>
            </w:r>
            <w:r w:rsidR="0013487D">
              <w:rPr>
                <w:noProof/>
                <w:webHidden/>
              </w:rPr>
              <w:fldChar w:fldCharType="separate"/>
            </w:r>
            <w:r w:rsidR="00EE397F">
              <w:rPr>
                <w:noProof/>
                <w:webHidden/>
              </w:rPr>
              <w:t>6</w:t>
            </w:r>
            <w:r w:rsidR="0013487D">
              <w:rPr>
                <w:noProof/>
                <w:webHidden/>
              </w:rPr>
              <w:fldChar w:fldCharType="end"/>
            </w:r>
          </w:hyperlink>
        </w:p>
        <w:p w14:paraId="3975BAFC" w14:textId="77777777" w:rsidR="0013487D" w:rsidRDefault="006928F8">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99157436" w:history="1">
            <w:r w:rsidR="0013487D" w:rsidRPr="00625FD8">
              <w:rPr>
                <w:rStyle w:val="Hyperlink"/>
                <w:noProof/>
              </w:rPr>
              <w:t>8</w:t>
            </w:r>
            <w:r w:rsidR="0013487D">
              <w:rPr>
                <w:rFonts w:asciiTheme="minorHAnsi" w:eastAsiaTheme="minorEastAsia" w:hAnsiTheme="minorHAnsi" w:cstheme="minorBidi"/>
                <w:noProof/>
                <w:sz w:val="22"/>
                <w:szCs w:val="22"/>
                <w:lang w:val="de-DE" w:eastAsia="de-DE" w:bidi="ar-SA"/>
              </w:rPr>
              <w:tab/>
            </w:r>
            <w:r w:rsidR="0013487D" w:rsidRPr="00625FD8">
              <w:rPr>
                <w:rStyle w:val="Hyperlink"/>
                <w:noProof/>
              </w:rPr>
              <w:t>Final checklist</w:t>
            </w:r>
            <w:r w:rsidR="0013487D">
              <w:rPr>
                <w:noProof/>
                <w:webHidden/>
              </w:rPr>
              <w:tab/>
            </w:r>
            <w:r w:rsidR="0013487D">
              <w:rPr>
                <w:noProof/>
                <w:webHidden/>
              </w:rPr>
              <w:fldChar w:fldCharType="begin"/>
            </w:r>
            <w:r w:rsidR="0013487D">
              <w:rPr>
                <w:noProof/>
                <w:webHidden/>
              </w:rPr>
              <w:instrText xml:space="preserve"> PAGEREF _Toc399157436 \h </w:instrText>
            </w:r>
            <w:r w:rsidR="0013487D">
              <w:rPr>
                <w:noProof/>
                <w:webHidden/>
              </w:rPr>
            </w:r>
            <w:r w:rsidR="0013487D">
              <w:rPr>
                <w:noProof/>
                <w:webHidden/>
              </w:rPr>
              <w:fldChar w:fldCharType="separate"/>
            </w:r>
            <w:r w:rsidR="00EE397F">
              <w:rPr>
                <w:noProof/>
                <w:webHidden/>
              </w:rPr>
              <w:t>6</w:t>
            </w:r>
            <w:r w:rsidR="0013487D">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berschrift1"/>
        <w:numPr>
          <w:ilvl w:val="0"/>
          <w:numId w:val="0"/>
        </w:numPr>
        <w:rPr>
          <w:color w:val="000000"/>
        </w:rPr>
      </w:pPr>
      <w:bookmarkStart w:id="8" w:name="_Toc360191563"/>
      <w:bookmarkStart w:id="9" w:name="_Toc399157428"/>
      <w:bookmarkEnd w:id="0"/>
      <w:r>
        <w:rPr>
          <w:color w:val="000000"/>
        </w:rPr>
        <w:lastRenderedPageBreak/>
        <w:t>How to use this installation guide</w:t>
      </w:r>
      <w:bookmarkEnd w:id="8"/>
      <w:bookmarkEnd w:id="9"/>
    </w:p>
    <w:p w14:paraId="0532D435" w14:textId="13BE9D5E" w:rsidR="00D01CDE" w:rsidRDefault="00A500E1" w:rsidP="00A500E1">
      <w:r>
        <w:t xml:space="preserve">In this installation guide, the installation of the OXID eShop Mobile Theme </w:t>
      </w:r>
      <w:r w:rsidR="00E06326">
        <w:t>1.</w:t>
      </w:r>
      <w:r w:rsidR="000A0274">
        <w:t>3</w:t>
      </w:r>
      <w:r w:rsidR="00E06326">
        <w:t xml:space="preserve">.0 </w:t>
      </w:r>
      <w:r>
        <w:t>and the related OXID eShop Theme Switch module for the OXID eShop versions 4.</w:t>
      </w:r>
      <w:r w:rsidR="000A0274">
        <w:t>9</w:t>
      </w:r>
      <w:r>
        <w:t>.0/5.</w:t>
      </w:r>
      <w:r w:rsidR="000A0274">
        <w:t>2</w:t>
      </w:r>
      <w:r>
        <w:t xml:space="preserve">.0 or higher is described. The module detects whether the OXID eShop is accessed from a mobile device such as smartphone or tablet. In this case, the mobile theme is used for display. </w:t>
      </w:r>
    </w:p>
    <w:p w14:paraId="365DA1B4" w14:textId="77777777" w:rsidR="00275EBB" w:rsidRDefault="00275EBB" w:rsidP="00A500E1"/>
    <w:p w14:paraId="203ED7E6" w14:textId="0801F0D5" w:rsidR="00275EBB" w:rsidRPr="00165004" w:rsidRDefault="00275EBB" w:rsidP="00A500E1">
      <w:r w:rsidRPr="00275EBB">
        <w:t xml:space="preserve">In a new installed </w:t>
      </w:r>
      <w:r w:rsidR="00CD51F5">
        <w:t>OXID eS</w:t>
      </w:r>
      <w:r w:rsidRPr="00275EBB">
        <w:t xml:space="preserve">hop, mobile theme and module are already integrated. The module has to be simply activated. Therefor go to </w:t>
      </w:r>
      <w:r>
        <w:rPr>
          <w:rStyle w:val="EingabefelderundNavigationsschritteZchn"/>
        </w:rPr>
        <w:t>Extensions</w:t>
      </w:r>
      <w:r>
        <w:t xml:space="preserve"> -&gt; </w:t>
      </w:r>
      <w:r>
        <w:rPr>
          <w:rStyle w:val="EingabefelderundNavigationsschritteZchn"/>
        </w:rPr>
        <w:t>Modules</w:t>
      </w:r>
      <w:r>
        <w:t xml:space="preserve"> </w:t>
      </w:r>
      <w:r w:rsidRPr="00275EBB">
        <w:t xml:space="preserve">in the admin panel of the shop. In the Overview tab of the module, click the </w:t>
      </w:r>
      <w:r w:rsidRPr="00275EBB">
        <w:rPr>
          <w:rStyle w:val="EingabefelderundNavigationsschritteZchn"/>
        </w:rPr>
        <w:t>Activate</w:t>
      </w:r>
      <w:r w:rsidRPr="00275EBB">
        <w:t xml:space="preserve"> button.</w:t>
      </w:r>
    </w:p>
    <w:p w14:paraId="0A039793" w14:textId="77777777" w:rsidR="00D01CDE" w:rsidRPr="00165004" w:rsidRDefault="00D01CDE" w:rsidP="00A500E1"/>
    <w:p w14:paraId="19C1D745" w14:textId="063EDC4F" w:rsidR="00A500E1" w:rsidRPr="00165004" w:rsidRDefault="00BD3F4F" w:rsidP="00A500E1">
      <w:pPr>
        <w:rPr>
          <w:rFonts w:eastAsia="Calibri"/>
        </w:rPr>
      </w:pPr>
      <w:r>
        <w:t>Otherwise f</w:t>
      </w:r>
      <w:r w:rsidR="00E728AF">
        <w:t>ollow this guide step by step. After the installation of theme and module is completed, please use the checklist at the end of this guide to make sure that all steps have been taken.</w:t>
      </w:r>
    </w:p>
    <w:p w14:paraId="04F062BC" w14:textId="01C14C45" w:rsidR="00403275" w:rsidRDefault="00403275" w:rsidP="00403275">
      <w:pPr>
        <w:pStyle w:val="berschrift1"/>
        <w:numPr>
          <w:ilvl w:val="0"/>
          <w:numId w:val="1"/>
        </w:numPr>
      </w:pPr>
      <w:bookmarkStart w:id="10" w:name="_Toc337645509"/>
      <w:bookmarkStart w:id="11" w:name="_Toc337651797"/>
      <w:bookmarkStart w:id="12" w:name="_Toc349642075"/>
      <w:bookmarkStart w:id="13" w:name="_Toc349643154"/>
      <w:bookmarkStart w:id="14" w:name="_Toc354657452"/>
      <w:bookmarkStart w:id="15" w:name="_Toc355611714"/>
      <w:bookmarkStart w:id="16" w:name="_Ref196626766"/>
      <w:bookmarkStart w:id="17" w:name="_Toc399157429"/>
      <w:bookmarkStart w:id="18" w:name="_Toc360191564"/>
      <w:bookmarkEnd w:id="10"/>
      <w:bookmarkEnd w:id="11"/>
      <w:bookmarkEnd w:id="12"/>
      <w:bookmarkEnd w:id="13"/>
      <w:bookmarkEnd w:id="14"/>
      <w:bookmarkEnd w:id="15"/>
      <w:bookmarkEnd w:id="16"/>
      <w:r w:rsidRPr="00403275">
        <w:t>Removing the previous module</w:t>
      </w:r>
      <w:bookmarkEnd w:id="17"/>
    </w:p>
    <w:p w14:paraId="3F8F03B1" w14:textId="4C96A7F2" w:rsidR="00403275" w:rsidRDefault="00114CF7" w:rsidP="00403275">
      <w:r w:rsidRPr="00114CF7">
        <w:t>If you have already used the Mobile Theme version 1.2.0 in your OXID eShop and want to update it, you first have to uninstall the current module. Backup your shop and database before updating to the new version.</w:t>
      </w:r>
    </w:p>
    <w:p w14:paraId="4AB5D51E" w14:textId="77777777" w:rsidR="00114CF7" w:rsidRDefault="00114CF7" w:rsidP="00403275"/>
    <w:p w14:paraId="3CBDB072" w14:textId="784C1D08" w:rsidR="00114CF7" w:rsidRDefault="00114CF7" w:rsidP="00114CF7">
      <w:pPr>
        <w:pStyle w:val="Listenabsatz"/>
        <w:numPr>
          <w:ilvl w:val="0"/>
          <w:numId w:val="42"/>
        </w:numPr>
      </w:pPr>
      <w:r w:rsidRPr="00114CF7">
        <w:t xml:space="preserve">Go to </w:t>
      </w:r>
      <w:r w:rsidR="009E6AC3">
        <w:rPr>
          <w:rStyle w:val="EingabefelderundNavigationsschritteZchn"/>
        </w:rPr>
        <w:t>Extensions</w:t>
      </w:r>
      <w:r w:rsidRPr="00114CF7">
        <w:t xml:space="preserve"> -&gt; </w:t>
      </w:r>
      <w:r w:rsidR="009E6AC3">
        <w:rPr>
          <w:rStyle w:val="EingabefelderundNavigationsschritteZchn"/>
        </w:rPr>
        <w:t>Modules</w:t>
      </w:r>
      <w:r w:rsidRPr="00114CF7">
        <w:t xml:space="preserve"> in the admin panel of the shop.</w:t>
      </w:r>
    </w:p>
    <w:p w14:paraId="5CBE6CEF" w14:textId="2A1CBBB9" w:rsidR="00114CF7" w:rsidRDefault="00114CF7" w:rsidP="00114CF7">
      <w:pPr>
        <w:pStyle w:val="Listenabsatz"/>
        <w:numPr>
          <w:ilvl w:val="0"/>
          <w:numId w:val="42"/>
        </w:numPr>
      </w:pPr>
      <w:r w:rsidRPr="00114CF7">
        <w:t>Select the Theme Switch module and deactivate it.</w:t>
      </w:r>
    </w:p>
    <w:p w14:paraId="2B5A80D9" w14:textId="6FAA2296" w:rsidR="00114CF7" w:rsidRDefault="00114CF7" w:rsidP="00114CF7">
      <w:pPr>
        <w:pStyle w:val="Listenabsatz"/>
        <w:numPr>
          <w:ilvl w:val="0"/>
          <w:numId w:val="42"/>
        </w:numPr>
      </w:pPr>
      <w:r w:rsidRPr="00114CF7">
        <w:t xml:space="preserve">Delete the folder </w:t>
      </w:r>
      <w:r w:rsidRPr="009E6AC3">
        <w:rPr>
          <w:rStyle w:val="DateinamenundPfadeZchn"/>
        </w:rPr>
        <w:t>/modules/</w:t>
      </w:r>
      <w:proofErr w:type="spellStart"/>
      <w:r w:rsidRPr="009E6AC3">
        <w:rPr>
          <w:rStyle w:val="DateinamenundPfadeZchn"/>
        </w:rPr>
        <w:t>oe</w:t>
      </w:r>
      <w:proofErr w:type="spellEnd"/>
      <w:r w:rsidRPr="009E6AC3">
        <w:rPr>
          <w:rStyle w:val="DateinamenundPfadeZchn"/>
        </w:rPr>
        <w:t>/</w:t>
      </w:r>
      <w:proofErr w:type="spellStart"/>
      <w:r w:rsidRPr="009E6AC3">
        <w:rPr>
          <w:rStyle w:val="DateinamenundPfadeZchn"/>
        </w:rPr>
        <w:t>oethemeswitcher</w:t>
      </w:r>
      <w:proofErr w:type="spellEnd"/>
      <w:r w:rsidRPr="00114CF7">
        <w:t>.</w:t>
      </w:r>
    </w:p>
    <w:p w14:paraId="6CFDD897" w14:textId="05CD0763" w:rsidR="00114CF7" w:rsidRPr="00403275" w:rsidRDefault="00114CF7" w:rsidP="00114CF7">
      <w:pPr>
        <w:pStyle w:val="Listenabsatz"/>
        <w:numPr>
          <w:ilvl w:val="0"/>
          <w:numId w:val="42"/>
        </w:numPr>
      </w:pPr>
      <w:r w:rsidRPr="00114CF7">
        <w:t xml:space="preserve">Go to the module management in the admin panel of the shop. You will receive the message that the module folder for one registered module is missing. When being asked whether to remove all module data, click the </w:t>
      </w:r>
      <w:r w:rsidRPr="00D010FF">
        <w:rPr>
          <w:rStyle w:val="EingabefelderundNavigationsschritteZchn"/>
        </w:rPr>
        <w:t>Yes</w:t>
      </w:r>
      <w:r w:rsidRPr="00114CF7">
        <w:t xml:space="preserve"> button.</w:t>
      </w:r>
    </w:p>
    <w:p w14:paraId="34969B15" w14:textId="5B1A6C44" w:rsidR="00A500E1" w:rsidRPr="00165004" w:rsidRDefault="007B6222" w:rsidP="00A500E1">
      <w:pPr>
        <w:pStyle w:val="berschrift1"/>
        <w:numPr>
          <w:ilvl w:val="0"/>
          <w:numId w:val="1"/>
        </w:numPr>
        <w:rPr>
          <w:rFonts w:ascii="Courier New" w:hAnsi="Courier New" w:cs="Courier New"/>
        </w:rPr>
      </w:pPr>
      <w:bookmarkStart w:id="19" w:name="_Toc399157430"/>
      <w:r>
        <w:t>Copying module files</w:t>
      </w:r>
      <w:bookmarkEnd w:id="18"/>
      <w:bookmarkEnd w:id="19"/>
    </w:p>
    <w:p w14:paraId="68937C81" w14:textId="5B5CE201" w:rsidR="008577BA" w:rsidRPr="00165004" w:rsidRDefault="00A500E1">
      <w:r>
        <w:t xml:space="preserve">Copy the contents of the </w:t>
      </w:r>
      <w:r>
        <w:rPr>
          <w:rStyle w:val="DateinamenundPfadeZchn"/>
        </w:rPr>
        <w:t>/OXID eShop theme switch/</w:t>
      </w:r>
      <w:proofErr w:type="spellStart"/>
      <w:r>
        <w:rPr>
          <w:rStyle w:val="DateinamenundPfadeZchn"/>
        </w:rPr>
        <w:t>copy_this</w:t>
      </w:r>
      <w:proofErr w:type="spellEnd"/>
      <w:r>
        <w:rPr>
          <w:rStyle w:val="DateinamenundPfadeZchn"/>
        </w:rPr>
        <w:t xml:space="preserve"> </w:t>
      </w:r>
      <w:r>
        <w:t>folder in</w:t>
      </w:r>
      <w:r w:rsidR="001D2FD5">
        <w:t>to</w:t>
      </w:r>
      <w:r>
        <w:t xml:space="preserve"> the root directory of your shop.</w:t>
      </w:r>
    </w:p>
    <w:p w14:paraId="7817C9F7" w14:textId="7D978882" w:rsidR="00D12D7E" w:rsidRDefault="00D12D7E" w:rsidP="00986EA8">
      <w:pPr>
        <w:pStyle w:val="berschrift1"/>
        <w:numPr>
          <w:ilvl w:val="0"/>
          <w:numId w:val="1"/>
        </w:numPr>
        <w:rPr>
          <w:color w:val="auto"/>
        </w:rPr>
      </w:pPr>
      <w:bookmarkStart w:id="20" w:name="_Ref196626926"/>
      <w:bookmarkStart w:id="21" w:name="_Toc399157431"/>
      <w:bookmarkStart w:id="22" w:name="_Toc360191565"/>
      <w:bookmarkStart w:id="23" w:name="_Ref196626940"/>
      <w:bookmarkEnd w:id="20"/>
      <w:r>
        <w:rPr>
          <w:color w:val="auto"/>
        </w:rPr>
        <w:t>Preparing module templates</w:t>
      </w:r>
      <w:bookmarkEnd w:id="21"/>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4D0AB0A3" w14:textId="77777777" w:rsidR="00A40B5C" w:rsidRDefault="00A40B5C" w:rsidP="00114272">
      <w:pPr>
        <w:pStyle w:val="DateinamenundPfade"/>
        <w:rPr>
          <w:b w:val="0"/>
          <w:i w:val="0"/>
          <w:color w:val="auto"/>
        </w:rPr>
      </w:pPr>
    </w:p>
    <w:p w14:paraId="65C2FD99" w14:textId="77777777" w:rsidR="002A485D" w:rsidRDefault="00D45046" w:rsidP="00114272">
      <w:pPr>
        <w:pStyle w:val="DateinamenundPfade"/>
        <w:rPr>
          <w:b w:val="0"/>
          <w:i w:val="0"/>
          <w:color w:val="auto"/>
        </w:rPr>
      </w:pPr>
      <w:r w:rsidRPr="00486742">
        <w:rPr>
          <w:b w:val="0"/>
          <w:i w:val="0"/>
          <w:color w:val="auto"/>
        </w:rPr>
        <w:lastRenderedPageBreak/>
        <w:t xml:space="preserve">In general, especially for adjusted shops, all changes are to </w:t>
      </w:r>
      <w:proofErr w:type="gramStart"/>
      <w:r w:rsidRPr="00486742">
        <w:rPr>
          <w:b w:val="0"/>
          <w:i w:val="0"/>
          <w:color w:val="auto"/>
        </w:rPr>
        <w:t>be considered</w:t>
      </w:r>
      <w:proofErr w:type="gramEnd"/>
      <w:r w:rsidRPr="00486742">
        <w:rPr>
          <w:b w:val="0"/>
          <w:i w:val="0"/>
          <w:color w:val="auto"/>
        </w:rPr>
        <w:t xml:space="preserve">.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p>
    <w:p w14:paraId="69DD5379" w14:textId="77777777" w:rsidR="002A485D" w:rsidRDefault="002A485D" w:rsidP="00114272">
      <w:pPr>
        <w:pStyle w:val="DateinamenundPfade"/>
        <w:rPr>
          <w:b w:val="0"/>
          <w:i w:val="0"/>
          <w:color w:val="auto"/>
        </w:rPr>
      </w:pPr>
    </w:p>
    <w:p w14:paraId="593CD0C3" w14:textId="6AD88FB7" w:rsidR="00EA52F8" w:rsidRPr="00E526E0" w:rsidRDefault="00A40B5C" w:rsidP="00E526E0">
      <w:pPr>
        <w:pStyle w:val="DateinamenundPfade"/>
        <w:rPr>
          <w:b w:val="0"/>
          <w:i w:val="0"/>
          <w:color w:val="auto"/>
        </w:rPr>
      </w:pPr>
      <w:r w:rsidRPr="00A40B5C">
        <w:rPr>
          <w:b w:val="0"/>
          <w:i w:val="0"/>
          <w:color w:val="auto"/>
        </w:rPr>
        <w:t xml:space="preserve">The folder containing the template documentation is only available in the installation package if changes </w:t>
      </w:r>
      <w:proofErr w:type="gramStart"/>
      <w:r w:rsidRPr="00A40B5C">
        <w:rPr>
          <w:b w:val="0"/>
          <w:i w:val="0"/>
          <w:color w:val="auto"/>
        </w:rPr>
        <w:t>were made</w:t>
      </w:r>
      <w:proofErr w:type="gramEnd"/>
      <w:r w:rsidRPr="00A40B5C">
        <w:rPr>
          <w:b w:val="0"/>
          <w:i w:val="0"/>
          <w:color w:val="auto"/>
        </w:rPr>
        <w:t xml:space="preserve"> in the respective templates and files (no folder in the installation package of Mobile Theme 1.3.0).</w:t>
      </w:r>
      <w:bookmarkStart w:id="24" w:name="_Toc360191566"/>
      <w:bookmarkStart w:id="25" w:name="_Ref231203733"/>
      <w:bookmarkEnd w:id="22"/>
    </w:p>
    <w:p w14:paraId="36CBD877" w14:textId="3BB992AD" w:rsidR="0009495B" w:rsidRDefault="00D74430" w:rsidP="0009495B">
      <w:pPr>
        <w:pStyle w:val="berschrift1"/>
        <w:numPr>
          <w:ilvl w:val="0"/>
          <w:numId w:val="1"/>
        </w:numPr>
        <w:rPr>
          <w:color w:val="auto"/>
        </w:rPr>
      </w:pPr>
      <w:bookmarkStart w:id="26" w:name="_Toc399157432"/>
      <w:r>
        <w:rPr>
          <w:color w:val="auto"/>
        </w:rPr>
        <w:t>Preparing</w:t>
      </w:r>
      <w:r w:rsidR="009A2D68">
        <w:rPr>
          <w:color w:val="auto"/>
        </w:rPr>
        <w:t xml:space="preserve"> theme </w:t>
      </w:r>
      <w:r>
        <w:rPr>
          <w:color w:val="auto"/>
        </w:rPr>
        <w:t xml:space="preserve">templates and </w:t>
      </w:r>
      <w:r w:rsidR="009A2D68">
        <w:rPr>
          <w:color w:val="auto"/>
        </w:rPr>
        <w:t>files</w:t>
      </w:r>
      <w:bookmarkEnd w:id="24"/>
      <w:bookmarkEnd w:id="26"/>
    </w:p>
    <w:p w14:paraId="6EE9B6A4" w14:textId="77777777" w:rsidR="00AF42B5" w:rsidRDefault="00AF42B5" w:rsidP="003E2198"/>
    <w:p w14:paraId="23440C36" w14:textId="0C464C98" w:rsidR="001127F7" w:rsidRDefault="00AF42B5" w:rsidP="001127F7">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proofErr w:type="spellStart"/>
      <w:r w:rsidR="003E2198" w:rsidRPr="00165004">
        <w:rPr>
          <w:rStyle w:val="DateinamenundPfadeZchn"/>
        </w:rPr>
        <w:t>copy_this</w:t>
      </w:r>
      <w:proofErr w:type="spellEnd"/>
      <w:r w:rsidR="003E2198" w:rsidRPr="00FF2BFE">
        <w:rPr>
          <w:bCs/>
          <w:iCs/>
        </w:rPr>
        <w:t xml:space="preserve"> </w:t>
      </w:r>
      <w:r>
        <w:rPr>
          <w:bCs/>
          <w:iCs/>
        </w:rPr>
        <w:t>directory contains t</w:t>
      </w:r>
      <w:r w:rsidR="003E2198">
        <w:t xml:space="preserve">emplates </w:t>
      </w:r>
      <w:r w:rsidR="00D357F9">
        <w:t>a</w:t>
      </w:r>
      <w:r w:rsidR="003E2198">
        <w:t xml:space="preserve">nd </w:t>
      </w:r>
      <w:r>
        <w:t>further files of the m</w:t>
      </w:r>
      <w:r w:rsidR="003E2198">
        <w:t xml:space="preserve">obile </w:t>
      </w:r>
      <w:r>
        <w:t>theme</w:t>
      </w:r>
      <w:r w:rsidR="003E2198">
        <w:t>.</w:t>
      </w:r>
      <w:r w:rsidR="00983137">
        <w:t xml:space="preserve"> </w:t>
      </w:r>
      <w:r w:rsidR="001127F7">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enabsatz"/>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Default="00622A0C" w:rsidP="009A2D68">
      <w:pPr>
        <w:pStyle w:val="Listenabsatz"/>
        <w:numPr>
          <w:ilvl w:val="0"/>
          <w:numId w:val="40"/>
        </w:numPr>
      </w:pPr>
      <w:r w:rsidRPr="00165004">
        <w:rPr>
          <w:rStyle w:val="DateinamenundPfadeZchn"/>
        </w:rPr>
        <w:t>/</w:t>
      </w:r>
      <w:r>
        <w:rPr>
          <w:rStyle w:val="DateinamenundPfadeZchn"/>
        </w:rPr>
        <w:t>OXID eShop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1B7CE857" w14:textId="77777777" w:rsidR="00B31EAA" w:rsidRDefault="00B31EAA" w:rsidP="00B31EAA"/>
    <w:p w14:paraId="24671B4B" w14:textId="3C7A9DFA" w:rsidR="00B31EAA" w:rsidRDefault="00B31EAA" w:rsidP="00B31EAA">
      <w:r w:rsidRPr="00B31EAA">
        <w:t xml:space="preserve">The folders containing the template documentation are only available in the installation package if changes </w:t>
      </w:r>
      <w:proofErr w:type="gramStart"/>
      <w:r w:rsidRPr="00B31EAA">
        <w:t>were made</w:t>
      </w:r>
      <w:proofErr w:type="gramEnd"/>
      <w:r w:rsidRPr="00B31EAA">
        <w:t xml:space="preserve"> in the respective templates and files (no folder for changes in CSS and JavaScript in the installation package of Mobile Theme 1.3.</w:t>
      </w:r>
      <w:r>
        <w:t>0</w:t>
      </w:r>
      <w:r w:rsidRPr="00B31EAA">
        <w:t>).</w:t>
      </w:r>
    </w:p>
    <w:p w14:paraId="68617B56" w14:textId="77777777" w:rsidR="00E526E0" w:rsidRPr="00986EA8" w:rsidRDefault="00E526E0" w:rsidP="00E526E0">
      <w:pPr>
        <w:pStyle w:val="berschrift1"/>
        <w:numPr>
          <w:ilvl w:val="0"/>
          <w:numId w:val="1"/>
        </w:numPr>
        <w:rPr>
          <w:color w:val="auto"/>
        </w:rPr>
      </w:pPr>
      <w:bookmarkStart w:id="27" w:name="_Toc399157433"/>
      <w:r>
        <w:rPr>
          <w:color w:val="auto"/>
        </w:rPr>
        <w:t>Activating and configuring the module</w:t>
      </w:r>
      <w:bookmarkEnd w:id="27"/>
    </w:p>
    <w:p w14:paraId="7EC58D0C" w14:textId="77777777" w:rsidR="00E526E0" w:rsidRDefault="00E526E0" w:rsidP="00E526E0">
      <w:r>
        <w:t xml:space="preserve">The module has to </w:t>
      </w:r>
      <w:proofErr w:type="gramStart"/>
      <w:r>
        <w:t>be activated</w:t>
      </w:r>
      <w:proofErr w:type="gramEnd"/>
      <w:r>
        <w:t xml:space="preserve">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7BC0FA65" w14:textId="77777777" w:rsidR="00E526E0" w:rsidRDefault="00E526E0" w:rsidP="00E526E0"/>
    <w:p w14:paraId="1338B9A6" w14:textId="14120FE0" w:rsidR="004C7F32" w:rsidRDefault="00E526E0" w:rsidP="00B31EAA">
      <w:r>
        <w:t xml:space="preserve">Switch to the </w:t>
      </w:r>
      <w:r>
        <w:rPr>
          <w:rStyle w:val="EingabefelderundNavigationsschritteZchn"/>
        </w:rPr>
        <w:t>Settings</w:t>
      </w:r>
      <w:r>
        <w:t xml:space="preserve"> tab and enter the name of the mobile theme to </w:t>
      </w:r>
      <w:proofErr w:type="gramStart"/>
      <w:r>
        <w:t>be used</w:t>
      </w:r>
      <w:proofErr w:type="gramEnd"/>
      <w:r>
        <w:t xml:space="preserve"> for mobile display. The default entry "mobile" corresponds to the ID of the mobile theme from its </w:t>
      </w:r>
      <w:proofErr w:type="spellStart"/>
      <w:r>
        <w:rPr>
          <w:rStyle w:val="DateinamenundPfadeZchn"/>
        </w:rPr>
        <w:t>themes.php</w:t>
      </w:r>
      <w:proofErr w:type="spellEnd"/>
      <w:r>
        <w:t xml:space="preserve"> configuration file.</w:t>
      </w:r>
    </w:p>
    <w:p w14:paraId="13F7C305" w14:textId="77777777" w:rsidR="004C7F32" w:rsidRDefault="004C7F32">
      <w:pPr>
        <w:spacing w:line="240" w:lineRule="auto"/>
      </w:pPr>
      <w:r>
        <w:br w:type="page"/>
      </w:r>
    </w:p>
    <w:p w14:paraId="0E034038" w14:textId="3A6BC0B2" w:rsidR="004473B6" w:rsidRDefault="004473B6" w:rsidP="00655AA1">
      <w:pPr>
        <w:pStyle w:val="berschrift1"/>
      </w:pPr>
      <w:bookmarkStart w:id="28" w:name="_Toc360191567"/>
      <w:bookmarkStart w:id="29" w:name="_Toc399157434"/>
      <w:bookmarkEnd w:id="25"/>
      <w:r>
        <w:lastRenderedPageBreak/>
        <w:t>Editing the configuration file for Varnish (only EE)</w:t>
      </w:r>
      <w:bookmarkEnd w:id="28"/>
      <w:bookmarkEnd w:id="29"/>
    </w:p>
    <w:p w14:paraId="2DC35A4B" w14:textId="2E468DB5" w:rsidR="004473B6" w:rsidRDefault="00563D9D" w:rsidP="004473B6">
      <w:r>
        <w:t xml:space="preserve">If you are running an OXID eShop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enabsatz"/>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enabsatz"/>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enabsatz"/>
        <w:numPr>
          <w:ilvl w:val="0"/>
          <w:numId w:val="39"/>
        </w:numPr>
      </w:pPr>
      <w:r>
        <w:t>In case this function is not available, add it.</w:t>
      </w:r>
    </w:p>
    <w:p w14:paraId="4F9C6594" w14:textId="77777777" w:rsidR="00650216" w:rsidRDefault="00851A2B" w:rsidP="00851A2B">
      <w:pPr>
        <w:pStyle w:val="Listenabsatz"/>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enabsatz"/>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enabsatz"/>
        <w:numPr>
          <w:ilvl w:val="0"/>
          <w:numId w:val="39"/>
        </w:numPr>
      </w:pPr>
      <w:r>
        <w:t>In case this line is missing, add it.</w:t>
      </w:r>
    </w:p>
    <w:p w14:paraId="304FFFCE" w14:textId="5FF29C09" w:rsidR="006C73EA" w:rsidRDefault="00C40BDA" w:rsidP="004C7F32">
      <w:pPr>
        <w:pStyle w:val="Listenabsatz"/>
        <w:numPr>
          <w:ilvl w:val="0"/>
          <w:numId w:val="39"/>
        </w:numPr>
      </w:pPr>
      <w:r>
        <w:t>Restart Varnish.</w:t>
      </w:r>
    </w:p>
    <w:p w14:paraId="58F4AEBC" w14:textId="77777777" w:rsidR="00A500E1" w:rsidRPr="00165004" w:rsidRDefault="00A500E1" w:rsidP="00655AA1">
      <w:pPr>
        <w:pStyle w:val="berschrift1"/>
      </w:pPr>
      <w:bookmarkStart w:id="30" w:name="_Toc360191568"/>
      <w:bookmarkStart w:id="31" w:name="_Toc399157435"/>
      <w:r>
        <w:t>Deleting temporary files</w:t>
      </w:r>
      <w:bookmarkEnd w:id="23"/>
      <w:bookmarkEnd w:id="30"/>
      <w:bookmarkEnd w:id="31"/>
    </w:p>
    <w:p w14:paraId="6030A30D" w14:textId="01535BCF" w:rsidR="004D0C67" w:rsidRPr="006C73EA" w:rsidRDefault="003460AF" w:rsidP="006C73EA">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bookmarkStart w:id="32" w:name="_Toc360191569"/>
    </w:p>
    <w:p w14:paraId="03328F26" w14:textId="5BF1A415" w:rsidR="00A500E1" w:rsidRPr="004D0C67" w:rsidRDefault="00A500E1" w:rsidP="004D0C67">
      <w:pPr>
        <w:pStyle w:val="berschrift1"/>
      </w:pPr>
      <w:bookmarkStart w:id="33" w:name="_Toc399157436"/>
      <w:r w:rsidRPr="004D0C67">
        <w:t>Final checklist</w:t>
      </w:r>
      <w:bookmarkEnd w:id="32"/>
      <w:bookmarkEnd w:id="33"/>
    </w:p>
    <w:p w14:paraId="0621CB29" w14:textId="77777777" w:rsidR="006F52D6" w:rsidRDefault="00D7019D" w:rsidP="00A500E1">
      <w:bookmarkStart w:id="34" w:name="_GoBack"/>
      <w:bookmarkEnd w:id="34"/>
      <w:r>
        <w:t xml:space="preserve">Mobile theme and module have been installed completely. </w:t>
      </w:r>
    </w:p>
    <w:p w14:paraId="72AD88BC" w14:textId="77777777" w:rsidR="006F52D6" w:rsidRDefault="006F52D6" w:rsidP="00A500E1"/>
    <w:p w14:paraId="45AA55CF" w14:textId="597B8516" w:rsidR="00A500E1" w:rsidRPr="00165004" w:rsidRDefault="00BC3CBB" w:rsidP="00A500E1">
      <w:r>
        <w:t xml:space="preserve">Please check if all necessary steps </w:t>
      </w:r>
      <w:proofErr w:type="gramStart"/>
      <w:r>
        <w:t>have been taken</w:t>
      </w:r>
      <w:proofErr w:type="gramEnd"/>
      <w:r>
        <w:t>.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t>Have all module files been copied to the shop?</w:t>
      </w:r>
    </w:p>
    <w:p w14:paraId="0DB140BD" w14:textId="3AB648A2" w:rsidR="003E4739" w:rsidRPr="00165004" w:rsidRDefault="003E4739" w:rsidP="00A500E1">
      <w:pPr>
        <w:pStyle w:val="Listenabsatz"/>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57F46756" w14:textId="413354E6" w:rsidR="00815894" w:rsidRDefault="00815894" w:rsidP="003A7612">
      <w:pPr>
        <w:pStyle w:val="Listenabsatz"/>
        <w:numPr>
          <w:ilvl w:val="0"/>
          <w:numId w:val="6"/>
        </w:numPr>
      </w:pPr>
      <w:r>
        <w:t xml:space="preserve">Have the </w:t>
      </w:r>
      <w:r w:rsidR="003A7612">
        <w:t xml:space="preserve">templates and further </w:t>
      </w:r>
      <w:r>
        <w:t xml:space="preserve">files of the mobile theme </w:t>
      </w:r>
      <w:proofErr w:type="gramStart"/>
      <w:r>
        <w:t xml:space="preserve">been </w:t>
      </w:r>
      <w:r w:rsidR="003A7612" w:rsidRPr="003A7612">
        <w:t>adjusted if necessary and copied to the shop</w:t>
      </w:r>
      <w:proofErr w:type="gramEnd"/>
      <w:r w:rsidR="003A7612" w:rsidRPr="003A7612">
        <w:t>?</w:t>
      </w:r>
    </w:p>
    <w:p w14:paraId="0CCE95A8" w14:textId="6C500A32" w:rsidR="009F7AE0" w:rsidRPr="00815894" w:rsidRDefault="009F7AE0" w:rsidP="003A7612">
      <w:pPr>
        <w:pStyle w:val="Listenabsatz"/>
        <w:numPr>
          <w:ilvl w:val="0"/>
          <w:numId w:val="6"/>
        </w:numPr>
      </w:pPr>
      <w:r>
        <w:t xml:space="preserve">Has the module </w:t>
      </w:r>
      <w:proofErr w:type="gramStart"/>
      <w:r>
        <w:t>been activated in the shop and configured for the mobile theme</w:t>
      </w:r>
      <w:proofErr w:type="gramEnd"/>
      <w:r>
        <w:t>?</w:t>
      </w:r>
    </w:p>
    <w:p w14:paraId="49ABDF39" w14:textId="5E79A22B" w:rsidR="008E0FBC" w:rsidRPr="00165004" w:rsidRDefault="008E0FBC" w:rsidP="00BC3CBB">
      <w:pPr>
        <w:pStyle w:val="Listenabsatz"/>
        <w:numPr>
          <w:ilvl w:val="0"/>
          <w:numId w:val="6"/>
        </w:numPr>
      </w:pPr>
      <w:proofErr w:type="gramStart"/>
      <w:r>
        <w:t>Has the configuration file been edited</w:t>
      </w:r>
      <w:proofErr w:type="gramEnd"/>
      <w:r>
        <w:t xml:space="preserve"> for Varnish (only EE with caching)</w:t>
      </w:r>
      <w:r w:rsidR="00E81DF5">
        <w:t>?</w:t>
      </w:r>
    </w:p>
    <w:p w14:paraId="52A2093F" w14:textId="7F03C4E0" w:rsidR="002C3D54" w:rsidRPr="00165004" w:rsidRDefault="003D3299" w:rsidP="005A1D3C">
      <w:pPr>
        <w:pStyle w:val="Listenabsatz"/>
        <w:numPr>
          <w:ilvl w:val="0"/>
          <w:numId w:val="6"/>
        </w:numPr>
      </w:pPr>
      <w:r>
        <w:t>Have temporary files been deleted?</w:t>
      </w:r>
    </w:p>
    <w:p w14:paraId="74D9973B" w14:textId="7AA5129C" w:rsidR="00BC3CBB" w:rsidRPr="00165004" w:rsidRDefault="00BC3CBB" w:rsidP="005A1D3C">
      <w:pPr>
        <w:pStyle w:val="Listenabsatz"/>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D4F89" w14:textId="77777777" w:rsidR="006928F8" w:rsidRDefault="006928F8">
      <w:r>
        <w:separator/>
      </w:r>
    </w:p>
  </w:endnote>
  <w:endnote w:type="continuationSeparator" w:id="0">
    <w:p w14:paraId="305E8915" w14:textId="77777777" w:rsidR="006928F8" w:rsidRDefault="0069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TE1A53338t00">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57E2B3EE" w:rsidR="007B2939" w:rsidRPr="00891BFB" w:rsidRDefault="000766F0"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483DFD54" w:rsidR="000766F0" w:rsidRPr="00921477" w:rsidRDefault="000766F0" w:rsidP="000766F0">
                          <w:pPr>
                            <w:pStyle w:val="Fuzeile"/>
                          </w:pPr>
                          <w:r>
                            <w:t xml:space="preserve">© OXID eSales AG | www.oxid-esales.com | </w:t>
                          </w:r>
                          <w:hyperlink r:id="rId1">
                            <w:r>
                              <w:t>info@oxid-esales.com</w:t>
                            </w:r>
                          </w:hyperlink>
                          <w:r>
                            <w:t xml:space="preserve"> | Version 1.</w:t>
                          </w:r>
                          <w:r w:rsidR="00460C86">
                            <w:t>3</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623F"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483DFD54" w:rsidR="000766F0" w:rsidRPr="00921477" w:rsidRDefault="000766F0" w:rsidP="000766F0">
                    <w:pPr>
                      <w:pStyle w:val="Fuzeile"/>
                    </w:pPr>
                    <w:r>
                      <w:t xml:space="preserve">© OXID eSales AG | www.oxid-esales.com | </w:t>
                    </w:r>
                    <w:hyperlink r:id="rId2">
                      <w:r>
                        <w:t>info@oxid-esales.com</w:t>
                      </w:r>
                    </w:hyperlink>
                    <w:r>
                      <w:t xml:space="preserve"> | Version 1.</w:t>
                    </w:r>
                    <w:r w:rsidR="00460C86">
                      <w:t>3</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de-DE" w:eastAsia="de-DE"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EE397F">
                            <w:rPr>
                              <w:noProof/>
                            </w:rPr>
                            <w:t>5</w:t>
                          </w:r>
                          <w:r>
                            <w:rPr>
                              <w:noProof/>
                            </w:rPr>
                            <w:fldChar w:fldCharType="end"/>
                          </w:r>
                          <w:r>
                            <w:t>/</w:t>
                          </w:r>
                          <w:r>
                            <w:fldChar w:fldCharType="begin"/>
                          </w:r>
                          <w:r w:rsidR="00436E8E">
                            <w:instrText xml:space="preserve"> NUMPAGES  </w:instrText>
                          </w:r>
                          <w:r>
                            <w:fldChar w:fldCharType="separate"/>
                          </w:r>
                          <w:r w:rsidR="00EE397F">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061" id="_x0000_t202" coordsize="21600,21600" o:spt="202" path="m,l,21600r21600,l21600,xe">
              <v:stroke joinstyle="miter"/>
              <v:path gradientshapeok="t" o:connecttype="rect"/>
            </v:shapetype>
            <v:shape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EE397F">
                      <w:rPr>
                        <w:noProof/>
                      </w:rPr>
                      <w:t>5</w:t>
                    </w:r>
                    <w:r>
                      <w:rPr>
                        <w:noProof/>
                      </w:rPr>
                      <w:fldChar w:fldCharType="end"/>
                    </w:r>
                    <w:r>
                      <w:t>/</w:t>
                    </w:r>
                    <w:r>
                      <w:fldChar w:fldCharType="begin"/>
                    </w:r>
                    <w:r w:rsidR="00436E8E">
                      <w:instrText xml:space="preserve"> NUMPAGES  </w:instrText>
                    </w:r>
                    <w:r>
                      <w:fldChar w:fldCharType="separate"/>
                    </w:r>
                    <w:r w:rsidR="00EE397F">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sidR="000F0230">
      <w:rPr>
        <w:noProof/>
        <w:vanish/>
        <w:lang w:val="de-DE" w:eastAsia="de-DE"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83D" w14:textId="1872E43B" w:rsidR="00157ADF" w:rsidRDefault="00157ADF" w:rsidP="00157ADF">
    <w:pPr>
      <w:pStyle w:val="Fuzeile"/>
    </w:pPr>
    <w:r>
      <w:t xml:space="preserve">© OXID eSales AG | www.oxid-esales.com | </w:t>
    </w:r>
    <w:hyperlink r:id="rId1">
      <w:r>
        <w:t>info@oxid-esales.com</w:t>
      </w:r>
    </w:hyperlink>
    <w:r>
      <w:t xml:space="preserve"> | Version 1.</w:t>
    </w:r>
    <w:r w:rsidR="00460C86">
      <w:t>3</w:t>
    </w:r>
    <w:r>
      <w:t>.0</w:t>
    </w:r>
  </w:p>
  <w:p w14:paraId="6F04FD99" w14:textId="77777777" w:rsidR="00157ADF" w:rsidRPr="00921477" w:rsidRDefault="00157ADF" w:rsidP="00157ADF">
    <w:pPr>
      <w:pStyle w:val="Fuzeile"/>
    </w:pPr>
  </w:p>
  <w:p w14:paraId="0890D8C4" w14:textId="3EF7D922" w:rsidR="007B2939" w:rsidRDefault="000F0230" w:rsidP="008F307F">
    <w:pPr>
      <w:pStyle w:val="Fuzeile"/>
      <w:spacing w:line="240" w:lineRule="auto"/>
      <w:ind w:left="-1418"/>
    </w:pPr>
    <w:r>
      <w:rPr>
        <w:noProof/>
        <w:vanish/>
        <w:lang w:val="de-DE" w:eastAsia="de-DE"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DD64C" w14:textId="77777777" w:rsidR="006928F8" w:rsidRDefault="006928F8">
      <w:r>
        <w:separator/>
      </w:r>
    </w:p>
  </w:footnote>
  <w:footnote w:type="continuationSeparator" w:id="0">
    <w:p w14:paraId="0BD3DC1F" w14:textId="77777777" w:rsidR="006928F8" w:rsidRDefault="006928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de-DE" w:eastAsia="de-DE"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lang w:val="de-DE" w:eastAsia="de-DE"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de-DE" w:eastAsia="de-DE"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2B1755"/>
    <w:multiLevelType w:val="hybridMultilevel"/>
    <w:tmpl w:val="7CCE5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6"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2"/>
  </w:num>
  <w:num w:numId="6">
    <w:abstractNumId w:val="31"/>
  </w:num>
  <w:num w:numId="7">
    <w:abstractNumId w:val="28"/>
  </w:num>
  <w:num w:numId="8">
    <w:abstractNumId w:val="26"/>
  </w:num>
  <w:num w:numId="9">
    <w:abstractNumId w:val="4"/>
  </w:num>
  <w:num w:numId="10">
    <w:abstractNumId w:val="6"/>
  </w:num>
  <w:num w:numId="11">
    <w:abstractNumId w:val="20"/>
  </w:num>
  <w:num w:numId="12">
    <w:abstractNumId w:val="13"/>
  </w:num>
  <w:num w:numId="13">
    <w:abstractNumId w:val="10"/>
  </w:num>
  <w:num w:numId="14">
    <w:abstractNumId w:val="11"/>
  </w:num>
  <w:num w:numId="15">
    <w:abstractNumId w:val="29"/>
  </w:num>
  <w:num w:numId="16">
    <w:abstractNumId w:val="18"/>
  </w:num>
  <w:num w:numId="17">
    <w:abstractNumId w:val="3"/>
  </w:num>
  <w:num w:numId="18">
    <w:abstractNumId w:val="8"/>
  </w:num>
  <w:num w:numId="19">
    <w:abstractNumId w:val="21"/>
  </w:num>
  <w:num w:numId="20">
    <w:abstractNumId w:val="12"/>
  </w:num>
  <w:num w:numId="21">
    <w:abstractNumId w:val="16"/>
  </w:num>
  <w:num w:numId="22">
    <w:abstractNumId w:val="0"/>
  </w:num>
  <w:num w:numId="23">
    <w:abstractNumId w:val="1"/>
  </w:num>
  <w:num w:numId="24">
    <w:abstractNumId w:val="1"/>
  </w:num>
  <w:num w:numId="25">
    <w:abstractNumId w:val="9"/>
  </w:num>
  <w:num w:numId="26">
    <w:abstractNumId w:val="7"/>
  </w:num>
  <w:num w:numId="27">
    <w:abstractNumId w:val="19"/>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4"/>
  </w:num>
  <w:num w:numId="32">
    <w:abstractNumId w:val="17"/>
  </w:num>
  <w:num w:numId="33">
    <w:abstractNumId w:val="2"/>
  </w:num>
  <w:num w:numId="34">
    <w:abstractNumId w:val="25"/>
  </w:num>
  <w:num w:numId="35">
    <w:abstractNumId w:val="30"/>
  </w:num>
  <w:num w:numId="36">
    <w:abstractNumId w:val="23"/>
  </w:num>
  <w:num w:numId="37">
    <w:abstractNumId w:val="1"/>
  </w:num>
  <w:num w:numId="38">
    <w:abstractNumId w:val="1"/>
  </w:num>
  <w:num w:numId="39">
    <w:abstractNumId w:val="24"/>
  </w:num>
  <w:num w:numId="40">
    <w:abstractNumId w:val="27"/>
  </w:num>
  <w:num w:numId="41">
    <w:abstractNumId w:val="1"/>
  </w:num>
  <w:num w:numId="4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0274"/>
    <w:rsid w:val="000A2783"/>
    <w:rsid w:val="000B3729"/>
    <w:rsid w:val="000B4F50"/>
    <w:rsid w:val="000B5CAD"/>
    <w:rsid w:val="000C4B71"/>
    <w:rsid w:val="000D22BD"/>
    <w:rsid w:val="000E3230"/>
    <w:rsid w:val="000E4C9C"/>
    <w:rsid w:val="000E7879"/>
    <w:rsid w:val="000E7B33"/>
    <w:rsid w:val="000F0230"/>
    <w:rsid w:val="000F0B26"/>
    <w:rsid w:val="000F237A"/>
    <w:rsid w:val="000F4204"/>
    <w:rsid w:val="000F7B8A"/>
    <w:rsid w:val="001010EB"/>
    <w:rsid w:val="00101155"/>
    <w:rsid w:val="00103AF1"/>
    <w:rsid w:val="00111D16"/>
    <w:rsid w:val="001127F7"/>
    <w:rsid w:val="00114272"/>
    <w:rsid w:val="00114CF7"/>
    <w:rsid w:val="001171B1"/>
    <w:rsid w:val="00124AB1"/>
    <w:rsid w:val="0012676E"/>
    <w:rsid w:val="00127133"/>
    <w:rsid w:val="00127A1D"/>
    <w:rsid w:val="00127B2A"/>
    <w:rsid w:val="00132123"/>
    <w:rsid w:val="001326BA"/>
    <w:rsid w:val="0013487D"/>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973A3"/>
    <w:rsid w:val="001A2102"/>
    <w:rsid w:val="001A298D"/>
    <w:rsid w:val="001A3E23"/>
    <w:rsid w:val="001A7BC5"/>
    <w:rsid w:val="001B501C"/>
    <w:rsid w:val="001C749D"/>
    <w:rsid w:val="001D2FD5"/>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75EBB"/>
    <w:rsid w:val="00286D01"/>
    <w:rsid w:val="00290495"/>
    <w:rsid w:val="00290E2C"/>
    <w:rsid w:val="00291A88"/>
    <w:rsid w:val="00291C40"/>
    <w:rsid w:val="00291DC3"/>
    <w:rsid w:val="0029390D"/>
    <w:rsid w:val="00295177"/>
    <w:rsid w:val="002A1882"/>
    <w:rsid w:val="002A485D"/>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3E78"/>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3275"/>
    <w:rsid w:val="00407F6C"/>
    <w:rsid w:val="004122CD"/>
    <w:rsid w:val="004134C1"/>
    <w:rsid w:val="004158E5"/>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0C86"/>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C7F32"/>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28F8"/>
    <w:rsid w:val="00694840"/>
    <w:rsid w:val="0069623D"/>
    <w:rsid w:val="006A1750"/>
    <w:rsid w:val="006B2193"/>
    <w:rsid w:val="006B225B"/>
    <w:rsid w:val="006B37F6"/>
    <w:rsid w:val="006B5E23"/>
    <w:rsid w:val="006B6F4A"/>
    <w:rsid w:val="006C73E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1A51"/>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92141"/>
    <w:rsid w:val="008A05E9"/>
    <w:rsid w:val="008A191D"/>
    <w:rsid w:val="008A2F2B"/>
    <w:rsid w:val="008A3DB3"/>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3137"/>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E6AC3"/>
    <w:rsid w:val="009F1FD4"/>
    <w:rsid w:val="009F20FA"/>
    <w:rsid w:val="009F2BA7"/>
    <w:rsid w:val="009F385A"/>
    <w:rsid w:val="009F7AE0"/>
    <w:rsid w:val="00A02F70"/>
    <w:rsid w:val="00A11D23"/>
    <w:rsid w:val="00A3041B"/>
    <w:rsid w:val="00A330FE"/>
    <w:rsid w:val="00A33104"/>
    <w:rsid w:val="00A35550"/>
    <w:rsid w:val="00A359BF"/>
    <w:rsid w:val="00A4067F"/>
    <w:rsid w:val="00A40B5C"/>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3E40"/>
    <w:rsid w:val="00AA61BA"/>
    <w:rsid w:val="00AA6CD6"/>
    <w:rsid w:val="00AB0E4A"/>
    <w:rsid w:val="00AB1A9C"/>
    <w:rsid w:val="00AB494F"/>
    <w:rsid w:val="00AB6A3E"/>
    <w:rsid w:val="00AC09A1"/>
    <w:rsid w:val="00AC10E3"/>
    <w:rsid w:val="00AC1100"/>
    <w:rsid w:val="00AC47A6"/>
    <w:rsid w:val="00AD06B7"/>
    <w:rsid w:val="00AD538F"/>
    <w:rsid w:val="00AE3B9D"/>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1EAA"/>
    <w:rsid w:val="00B32B69"/>
    <w:rsid w:val="00B32C89"/>
    <w:rsid w:val="00B32CA7"/>
    <w:rsid w:val="00B44141"/>
    <w:rsid w:val="00B46A06"/>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D3F4F"/>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1F5"/>
    <w:rsid w:val="00CD5740"/>
    <w:rsid w:val="00CE01FC"/>
    <w:rsid w:val="00CE03A4"/>
    <w:rsid w:val="00CE1032"/>
    <w:rsid w:val="00CE2662"/>
    <w:rsid w:val="00CE4640"/>
    <w:rsid w:val="00CE54CA"/>
    <w:rsid w:val="00CE583D"/>
    <w:rsid w:val="00CF2A3D"/>
    <w:rsid w:val="00CF4800"/>
    <w:rsid w:val="00CF5DA7"/>
    <w:rsid w:val="00D00036"/>
    <w:rsid w:val="00D010FF"/>
    <w:rsid w:val="00D01CDE"/>
    <w:rsid w:val="00D12D7E"/>
    <w:rsid w:val="00D1537D"/>
    <w:rsid w:val="00D20CFE"/>
    <w:rsid w:val="00D2629A"/>
    <w:rsid w:val="00D277CD"/>
    <w:rsid w:val="00D32F31"/>
    <w:rsid w:val="00D357F9"/>
    <w:rsid w:val="00D366FE"/>
    <w:rsid w:val="00D36BF7"/>
    <w:rsid w:val="00D375F7"/>
    <w:rsid w:val="00D4177D"/>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32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26E0"/>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1D2B"/>
    <w:rsid w:val="00EE397F"/>
    <w:rsid w:val="00EE4540"/>
    <w:rsid w:val="00EE7C96"/>
    <w:rsid w:val="00EF353F"/>
    <w:rsid w:val="00F0300E"/>
    <w:rsid w:val="00F0444C"/>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15:docId w15:val="{F6CAE99C-5050-43D2-94B7-6B2A4AC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Inhaltsverzeichnisberschrift">
    <w:name w:val="TOC Heading"/>
    <w:basedOn w:val="berschrift1"/>
    <w:next w:val="Standard"/>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Absatz-Standardschriftart"/>
    <w:rsid w:val="00486742"/>
  </w:style>
  <w:style w:type="character" w:customStyle="1" w:styleId="apple-converted-space">
    <w:name w:val="apple-converted-space"/>
    <w:basedOn w:val="Absatz-Standardschriftar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E9B0E-E93A-4A37-908F-A7538538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1103</Words>
  <Characters>6950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OXID eShop Mobile Theme </vt:lpstr>
      <vt:lpstr>Installationsanleitung PayPal</vt:lpstr>
    </vt:vector>
  </TitlesOfParts>
  <Company>OXID eSales GmbH</Company>
  <LinksUpToDate>false</LinksUpToDate>
  <CharactersWithSpaces>8037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OXID eShop Theme Switch module</dc:description>
  <cp:lastModifiedBy>Juergen Busch</cp:lastModifiedBy>
  <cp:revision>371</cp:revision>
  <cp:lastPrinted>2016-07-18T08:20:00Z</cp:lastPrinted>
  <dcterms:created xsi:type="dcterms:W3CDTF">2011-07-15T08:57:00Z</dcterms:created>
  <dcterms:modified xsi:type="dcterms:W3CDTF">2016-07-18T08:20:00Z</dcterms:modified>
</cp:coreProperties>
</file>