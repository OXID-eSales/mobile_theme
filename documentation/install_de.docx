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4E729420" w:rsidR="00A500E1" w:rsidRPr="00165004" w:rsidRDefault="00A500E1" w:rsidP="00A500E1">
      <w:pPr>
        <w:pStyle w:val="HeaderDeckblatt"/>
        <w:rPr>
          <w:lang w:val="de-DE"/>
        </w:rPr>
      </w:pPr>
      <w:bookmarkStart w:id="0" w:name="_Toc158887471"/>
      <w:r w:rsidRPr="00165004">
        <w:rPr>
          <w:lang w:val="de-DE"/>
        </w:rPr>
        <w:t>OXID eSales</w:t>
      </w:r>
      <w:r w:rsidRPr="00165004">
        <w:rPr>
          <w:lang w:val="de-DE"/>
        </w:rPr>
        <w:br/>
        <w:t>Dokumentation</w:t>
      </w:r>
    </w:p>
    <w:p w14:paraId="599875E3" w14:textId="77777777" w:rsidR="00A500E1" w:rsidRPr="00165004" w:rsidRDefault="00A500E1" w:rsidP="00A500E1">
      <w:pPr>
        <w:pStyle w:val="HeaderDeckblatt"/>
        <w:spacing w:before="0" w:line="240" w:lineRule="auto"/>
        <w:rPr>
          <w:lang w:val="de-DE"/>
        </w:rPr>
      </w:pPr>
    </w:p>
    <w:p w14:paraId="48EF7C60" w14:textId="77777777" w:rsidR="00A4067F" w:rsidRPr="00165004" w:rsidRDefault="00A4067F" w:rsidP="00A500E1">
      <w:pPr>
        <w:pStyle w:val="HeaderDeckblatt"/>
        <w:spacing w:before="0" w:line="240" w:lineRule="auto"/>
        <w:rPr>
          <w:lang w:val="de-DE"/>
        </w:rPr>
      </w:pPr>
    </w:p>
    <w:p w14:paraId="72E0D59E" w14:textId="77777777" w:rsidR="00B14005" w:rsidRDefault="00A500E1" w:rsidP="00A500E1">
      <w:pPr>
        <w:pStyle w:val="HeaderDeckblatt"/>
        <w:spacing w:before="0" w:line="240" w:lineRule="auto"/>
        <w:rPr>
          <w:lang w:val="de-DE"/>
        </w:rPr>
      </w:pPr>
      <w:r w:rsidRPr="00165004">
        <w:rPr>
          <w:lang w:val="de-DE"/>
        </w:rPr>
        <w:t xml:space="preserve">Installation des </w:t>
      </w:r>
    </w:p>
    <w:p w14:paraId="021870B4" w14:textId="22F2B4B0" w:rsidR="00B14005" w:rsidRDefault="00B14005" w:rsidP="00A500E1">
      <w:pPr>
        <w:pStyle w:val="HeaderDeckblatt"/>
        <w:spacing w:before="0" w:line="240" w:lineRule="auto"/>
        <w:rPr>
          <w:lang w:val="de-DE"/>
        </w:rPr>
      </w:pPr>
      <w:r>
        <w:rPr>
          <w:lang w:val="de-DE"/>
        </w:rPr>
        <w:t xml:space="preserve">OXID eShop </w:t>
      </w:r>
      <w:r w:rsidR="00A65DAD" w:rsidRPr="00165004">
        <w:rPr>
          <w:lang w:val="de-DE"/>
        </w:rPr>
        <w:t>Mobil</w:t>
      </w:r>
      <w:r w:rsidR="00861AE4">
        <w:rPr>
          <w:lang w:val="de-DE"/>
        </w:rPr>
        <w:t>e</w:t>
      </w:r>
      <w:r>
        <w:rPr>
          <w:lang w:val="de-DE"/>
        </w:rPr>
        <w:t xml:space="preserve"> Theme</w:t>
      </w:r>
      <w:r w:rsidR="00A65DAD" w:rsidRPr="00165004">
        <w:rPr>
          <w:lang w:val="de-DE"/>
        </w:rPr>
        <w:t xml:space="preserve"> </w:t>
      </w:r>
    </w:p>
    <w:p w14:paraId="08F58817" w14:textId="77777777" w:rsidR="00291A88" w:rsidRDefault="00A65DAD" w:rsidP="00A500E1">
      <w:pPr>
        <w:pStyle w:val="HeaderDeckblatt"/>
        <w:spacing w:before="0" w:line="240" w:lineRule="auto"/>
        <w:rPr>
          <w:lang w:val="de-DE"/>
        </w:rPr>
      </w:pPr>
      <w:r w:rsidRPr="00165004">
        <w:rPr>
          <w:lang w:val="de-DE"/>
        </w:rPr>
        <w:t xml:space="preserve">und des Moduls </w:t>
      </w:r>
    </w:p>
    <w:p w14:paraId="268352D5" w14:textId="0E648766" w:rsidR="00FE09C3" w:rsidRPr="00165004" w:rsidRDefault="00291A88" w:rsidP="00A500E1">
      <w:pPr>
        <w:pStyle w:val="HeaderDeckblatt"/>
        <w:spacing w:before="0" w:line="240" w:lineRule="auto"/>
        <w:rPr>
          <w:lang w:val="de-DE"/>
        </w:rPr>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 xml:space="preserve">OXID eShop </w:t>
      </w:r>
      <w:r w:rsidR="00A65DAD" w:rsidRPr="00165004">
        <w:rPr>
          <w:lang w:val="de-DE"/>
        </w:rPr>
        <w:t>Theme Switch</w:t>
      </w:r>
    </w:p>
    <w:p w14:paraId="170D74B2" w14:textId="77777777" w:rsidR="00DD2F3B" w:rsidRPr="00165004" w:rsidRDefault="00DD2F3B" w:rsidP="00DD2F3B">
      <w:pPr>
        <w:pStyle w:val="berschrift"/>
        <w:rPr>
          <w:lang w:val="de-DE"/>
        </w:rPr>
      </w:pPr>
      <w:bookmarkStart w:id="1" w:name="_Toc165112072"/>
      <w:bookmarkStart w:id="2" w:name="_Toc185061112"/>
      <w:bookmarkStart w:id="3" w:name="_Toc399157395"/>
      <w:r w:rsidRPr="00165004">
        <w:rPr>
          <w:lang w:val="de-DE"/>
        </w:rPr>
        <w:lastRenderedPageBreak/>
        <w:t>Copyright</w:t>
      </w:r>
      <w:bookmarkEnd w:id="0"/>
      <w:bookmarkEnd w:id="1"/>
      <w:bookmarkEnd w:id="2"/>
      <w:bookmarkEnd w:id="3"/>
    </w:p>
    <w:p w14:paraId="7A4296CB" w14:textId="77777777" w:rsidR="00DD2F3B" w:rsidRPr="00165004" w:rsidRDefault="00DD2F3B" w:rsidP="000F237A">
      <w:r w:rsidRPr="00165004">
        <w:t xml:space="preserve">Copyright © </w:t>
      </w:r>
      <w:r w:rsidR="00E34CB5" w:rsidRPr="00165004">
        <w:fldChar w:fldCharType="begin"/>
      </w:r>
      <w:r w:rsidR="00436E8E" w:rsidRPr="00165004">
        <w:instrText xml:space="preserve"> DATE  \@ "yyyy"  \* MERGEFORMAT </w:instrText>
      </w:r>
      <w:r w:rsidR="00E34CB5" w:rsidRPr="00165004">
        <w:fldChar w:fldCharType="separate"/>
      </w:r>
      <w:r w:rsidR="00405DFE">
        <w:rPr>
          <w:noProof/>
        </w:rPr>
        <w:t>2016</w:t>
      </w:r>
      <w:r w:rsidR="00E34CB5" w:rsidRPr="00165004">
        <w:fldChar w:fldCharType="end"/>
      </w:r>
      <w:r w:rsidRPr="00165004">
        <w:t xml:space="preserve"> OXID eSales </w:t>
      </w:r>
      <w:r w:rsidR="00921477" w:rsidRPr="00165004">
        <w:t>AG</w:t>
      </w:r>
      <w:r w:rsidRPr="00165004">
        <w:t>, Deutschland</w:t>
      </w:r>
    </w:p>
    <w:p w14:paraId="679FEA8C" w14:textId="77777777" w:rsidR="00DD2F3B" w:rsidRPr="00165004" w:rsidRDefault="00DD2F3B" w:rsidP="000F237A">
      <w:pPr>
        <w:rPr>
          <w:rStyle w:val="BesuchterHyperlink"/>
        </w:rPr>
      </w:pPr>
      <w:r w:rsidRPr="00165004">
        <w:t xml:space="preserve">Die Vervielfältigung dieses Dokuments </w:t>
      </w:r>
      <w:r w:rsidRPr="00165004">
        <w:rPr>
          <w:rStyle w:val="BesuchterHyperlink"/>
        </w:rPr>
        <w:t>oder Teilen davon, insbesondere die Verwendung von</w:t>
      </w:r>
    </w:p>
    <w:p w14:paraId="7CF5DFFC" w14:textId="77777777" w:rsidR="00DD2F3B" w:rsidRPr="00165004" w:rsidRDefault="00DD2F3B" w:rsidP="000F237A">
      <w:pPr>
        <w:rPr>
          <w:rStyle w:val="BesuchterHyperlink"/>
        </w:rPr>
      </w:pPr>
      <w:r w:rsidRPr="00165004">
        <w:rPr>
          <w:rStyle w:val="BesuchterHyperlink"/>
        </w:rPr>
        <w:t>Texten oder Textteilen bedarf der ausdrücklichen vorherigen Zustimmung der OXID eSales</w:t>
      </w:r>
    </w:p>
    <w:p w14:paraId="7F9ED2A9" w14:textId="77777777" w:rsidR="00DD2F3B" w:rsidRDefault="00921477" w:rsidP="000F237A">
      <w:pPr>
        <w:rPr>
          <w:rStyle w:val="BesuchterHyperlink"/>
        </w:rPr>
      </w:pPr>
      <w:r w:rsidRPr="00165004">
        <w:rPr>
          <w:rStyle w:val="BesuchterHyperlink"/>
        </w:rPr>
        <w:t>AG</w:t>
      </w:r>
      <w:r w:rsidR="00DD2F3B" w:rsidRPr="00165004">
        <w:rPr>
          <w:rStyle w:val="BesuchterHyperlink"/>
        </w:rPr>
        <w:t>.</w:t>
      </w:r>
    </w:p>
    <w:p w14:paraId="06E7CD52" w14:textId="77777777" w:rsidR="00097CA6" w:rsidRDefault="00097CA6" w:rsidP="000F237A">
      <w:pPr>
        <w:rPr>
          <w:rStyle w:val="BesuchterHyperlink"/>
        </w:rPr>
      </w:pPr>
    </w:p>
    <w:p w14:paraId="12C64D96" w14:textId="77777777" w:rsidR="00097CA6" w:rsidRPr="00165004" w:rsidRDefault="00097CA6" w:rsidP="00097CA6">
      <w:r w:rsidRPr="00165004">
        <w:t>Die in diesem Dokument bereit gestellten Informationen wurden nach aktuellem Stand der</w:t>
      </w:r>
    </w:p>
    <w:p w14:paraId="5C9B30B5" w14:textId="77777777" w:rsidR="00097CA6" w:rsidRPr="00165004" w:rsidRDefault="00097CA6" w:rsidP="00097CA6">
      <w:r w:rsidRPr="00165004">
        <w:t>Technik verfasst. Die OXID eSales AG übernimmt jedoch keine Haftung oder Garantie für</w:t>
      </w:r>
    </w:p>
    <w:p w14:paraId="48A878F4" w14:textId="77777777" w:rsidR="00097CA6" w:rsidRPr="00165004" w:rsidRDefault="00097CA6" w:rsidP="00097CA6">
      <w:r w:rsidRPr="00165004">
        <w:t>die Aktualität, Richtigkeit und Vollständigkeit der bereit gestellten Informationen. Da sich</w:t>
      </w:r>
    </w:p>
    <w:p w14:paraId="02350362" w14:textId="77777777" w:rsidR="00097CA6" w:rsidRPr="00165004" w:rsidRDefault="00097CA6" w:rsidP="00097CA6">
      <w:r w:rsidRPr="00165004">
        <w:t>Fehler, trotz aller Bemühungen nie vollständig vermeiden lassen, sind wir für Hinweise</w:t>
      </w:r>
    </w:p>
    <w:p w14:paraId="46CF78CE" w14:textId="77777777" w:rsidR="00097CA6" w:rsidRPr="00165004" w:rsidRDefault="00097CA6" w:rsidP="00097CA6">
      <w:r w:rsidRPr="00165004">
        <w:t>jederzeit dankbar.</w:t>
      </w:r>
    </w:p>
    <w:p w14:paraId="6ADF6B3A" w14:textId="77777777" w:rsidR="00097CA6" w:rsidRPr="00165004" w:rsidRDefault="00097CA6" w:rsidP="000F237A">
      <w:pPr>
        <w:rPr>
          <w:rStyle w:val="BesuchterHyperlink"/>
        </w:rPr>
      </w:pPr>
    </w:p>
    <w:p w14:paraId="0B049103" w14:textId="77777777" w:rsidR="00DD2F3B" w:rsidRPr="00165004" w:rsidRDefault="00DD2F3B" w:rsidP="000F237A">
      <w:pPr>
        <w:rPr>
          <w:rStyle w:val="BesuchterHyperlink"/>
        </w:rPr>
      </w:pPr>
      <w:r w:rsidRPr="00165004">
        <w:rPr>
          <w:rStyle w:val="BesuchterHyperlink"/>
        </w:rPr>
        <w:t>Eine Dekompilierung des Quellcodes, unerlaubte Vervielfältigung sowie die Weitergabe an</w:t>
      </w:r>
    </w:p>
    <w:p w14:paraId="7BE081D1" w14:textId="4C2BB7DB" w:rsidR="00DD2F3B" w:rsidRPr="00165004" w:rsidRDefault="00DD2F3B" w:rsidP="000F237A">
      <w:r w:rsidRPr="00165004">
        <w:rPr>
          <w:rStyle w:val="BesuchterHyperlink"/>
        </w:rPr>
        <w:t>Dritte ist nicht gestattet.</w:t>
      </w:r>
      <w:r w:rsidR="00097CA6">
        <w:rPr>
          <w:rStyle w:val="BesuchterHyperlink"/>
        </w:rPr>
        <w:t xml:space="preserve"> </w:t>
      </w:r>
      <w:r w:rsidRPr="00165004">
        <w:t>Zuwiderhandlungen werden ausnahmslos zur Anzeige gebracht und strafrechtlich verfolgt.</w:t>
      </w:r>
      <w:r w:rsidR="00097CA6">
        <w:t xml:space="preserve"> </w:t>
      </w:r>
      <w:r w:rsidRPr="00165004">
        <w:t>Die alleinigen Rechte an der Software sowie an diesem Dokument liegen ausschließlich bei der</w:t>
      </w:r>
      <w:r w:rsidR="00097CA6">
        <w:t xml:space="preserve"> </w:t>
      </w:r>
      <w:r w:rsidRPr="00165004">
        <w:t xml:space="preserve">OXID eSales </w:t>
      </w:r>
      <w:r w:rsidR="00921477" w:rsidRPr="00165004">
        <w:t>AG</w:t>
      </w:r>
      <w:r w:rsidRPr="00165004">
        <w:t>.</w:t>
      </w:r>
    </w:p>
    <w:p w14:paraId="290EB49C" w14:textId="77777777" w:rsidR="00B32B69" w:rsidRPr="00165004" w:rsidRDefault="00B32B69" w:rsidP="00AD1B07">
      <w:pPr>
        <w:pStyle w:val="berschrift"/>
        <w:spacing w:before="500"/>
        <w:rPr>
          <w:lang w:val="de-DE"/>
        </w:rPr>
      </w:pPr>
      <w:bookmarkStart w:id="4" w:name="_Toc158887472"/>
      <w:bookmarkStart w:id="5" w:name="_Toc165112073"/>
      <w:bookmarkStart w:id="6" w:name="_Toc185061113"/>
      <w:bookmarkStart w:id="7" w:name="_Toc189641415"/>
      <w:bookmarkStart w:id="8" w:name="_Toc223771708"/>
      <w:bookmarkStart w:id="9" w:name="_Toc223935712"/>
      <w:bookmarkStart w:id="10" w:name="_Toc230412497"/>
      <w:bookmarkStart w:id="11" w:name="_Toc399157396"/>
      <w:bookmarkStart w:id="12" w:name="_Toc158887473"/>
      <w:bookmarkStart w:id="13" w:name="_Toc165112074"/>
      <w:bookmarkStart w:id="14" w:name="_Toc185061114"/>
      <w:r w:rsidRPr="00165004">
        <w:rPr>
          <w:lang w:val="de-DE"/>
        </w:rPr>
        <w:t>Konventionen</w:t>
      </w:r>
      <w:bookmarkEnd w:id="4"/>
      <w:bookmarkEnd w:id="5"/>
      <w:bookmarkEnd w:id="6"/>
      <w:bookmarkEnd w:id="7"/>
      <w:bookmarkEnd w:id="8"/>
      <w:bookmarkEnd w:id="9"/>
      <w:bookmarkEnd w:id="10"/>
      <w:bookmarkEnd w:id="11"/>
    </w:p>
    <w:p w14:paraId="34337B72" w14:textId="77777777" w:rsidR="00B32B69" w:rsidRPr="00165004" w:rsidRDefault="00B32B69" w:rsidP="00B32B69">
      <w:bookmarkStart w:id="15" w:name="_GoBack"/>
      <w:bookmarkEnd w:id="15"/>
      <w:r w:rsidRPr="00165004">
        <w:t>In diesem Dokument werden die folgenden typographischen Konventionen verwendet:</w:t>
      </w:r>
    </w:p>
    <w:p w14:paraId="361395CA" w14:textId="77777777" w:rsidR="00B32B69" w:rsidRPr="00165004" w:rsidRDefault="00B32B69" w:rsidP="00B32B69">
      <w:r w:rsidRPr="00165004">
        <w:rPr>
          <w:rStyle w:val="BenutzereingabenundCodeZchn"/>
        </w:rPr>
        <w:t>Grau hinterlegte Proportionalschrift</w:t>
      </w:r>
    </w:p>
    <w:p w14:paraId="286623E7" w14:textId="77777777" w:rsidR="00B32B69" w:rsidRPr="00165004" w:rsidRDefault="00B32B69" w:rsidP="00B32B69">
      <w:r w:rsidRPr="00165004">
        <w:tab/>
        <w:t>Für Benutzereingaben, Quellcode und URLs</w:t>
      </w:r>
    </w:p>
    <w:p w14:paraId="717C0D43" w14:textId="77777777" w:rsidR="00B32B69" w:rsidRPr="00165004" w:rsidRDefault="00B32B69" w:rsidP="00B32B69">
      <w:pPr>
        <w:pStyle w:val="DateinamenundPfade"/>
      </w:pPr>
      <w:r w:rsidRPr="00165004">
        <w:t>Graue Kursivschrift</w:t>
      </w:r>
    </w:p>
    <w:p w14:paraId="3F15B3F5" w14:textId="77777777" w:rsidR="00B32B69" w:rsidRPr="00165004" w:rsidRDefault="00B32B69" w:rsidP="00B32B69">
      <w:r w:rsidRPr="00165004">
        <w:tab/>
        <w:t>Für Dateinamen und Pfade</w:t>
      </w:r>
    </w:p>
    <w:p w14:paraId="3EA59825" w14:textId="77777777" w:rsidR="00B32B69" w:rsidRPr="00165004" w:rsidRDefault="00B32B69" w:rsidP="00B32B69">
      <w:pPr>
        <w:pStyle w:val="EingabefelderundNavigationsschritte"/>
      </w:pPr>
      <w:r w:rsidRPr="00165004">
        <w:t>Fettschrift</w:t>
      </w:r>
    </w:p>
    <w:p w14:paraId="71CA8A9F" w14:textId="5630741B" w:rsidR="00B32B69" w:rsidRPr="00165004" w:rsidRDefault="00B32B69" w:rsidP="00B32B69">
      <w:r w:rsidRPr="00165004">
        <w:tab/>
        <w:t xml:space="preserve">Für </w:t>
      </w:r>
      <w:r w:rsidR="00D94725">
        <w:t>Steuerelemente</w:t>
      </w:r>
      <w:r w:rsidRPr="00165004">
        <w:t xml:space="preserve"> und Navigationsschritte</w:t>
      </w:r>
    </w:p>
    <w:p w14:paraId="0234E509" w14:textId="77777777" w:rsidR="00B32B69" w:rsidRPr="00165004" w:rsidRDefault="00B32B69" w:rsidP="00B32B69">
      <w:pPr>
        <w:pStyle w:val="Warnungen"/>
      </w:pPr>
      <w:r w:rsidRPr="00165004">
        <w:t>Fettschrift dunkelrot</w:t>
      </w:r>
    </w:p>
    <w:p w14:paraId="424333B4" w14:textId="77777777" w:rsidR="00B32B69" w:rsidRPr="00165004" w:rsidRDefault="00B32B69" w:rsidP="00B32B69">
      <w:r w:rsidRPr="00165004">
        <w:tab/>
        <w:t>Für Warnungen und wichtige Hinweise</w:t>
      </w:r>
    </w:p>
    <w:p w14:paraId="27236B64" w14:textId="77777777" w:rsidR="00163DC4" w:rsidRPr="00165004" w:rsidRDefault="00CE54CA" w:rsidP="00AD1B07">
      <w:pPr>
        <w:pStyle w:val="berschrift"/>
        <w:spacing w:before="500"/>
        <w:rPr>
          <w:lang w:val="de-DE"/>
        </w:rPr>
      </w:pPr>
      <w:bookmarkStart w:id="16" w:name="_Toc399157397"/>
      <w:r w:rsidRPr="00165004">
        <w:rPr>
          <w:lang w:val="de-DE"/>
        </w:rPr>
        <w:t>Impressum</w:t>
      </w:r>
      <w:bookmarkEnd w:id="12"/>
      <w:bookmarkEnd w:id="13"/>
      <w:bookmarkEnd w:id="14"/>
      <w:bookmarkEnd w:id="16"/>
    </w:p>
    <w:p w14:paraId="14DBB47F" w14:textId="77777777" w:rsidR="00E41748" w:rsidRPr="00165004" w:rsidRDefault="00E41748" w:rsidP="00E41748">
      <w:r w:rsidRPr="00165004">
        <w:t>OXID eSales AG</w:t>
      </w:r>
    </w:p>
    <w:p w14:paraId="4BA82575" w14:textId="77777777" w:rsidR="00E41748" w:rsidRPr="00165004" w:rsidRDefault="00E41748" w:rsidP="00E41748">
      <w:r w:rsidRPr="00165004">
        <w:t>Bertoldstraße 48</w:t>
      </w:r>
    </w:p>
    <w:p w14:paraId="0CB1D19F" w14:textId="77777777" w:rsidR="00E41748" w:rsidRPr="00165004" w:rsidRDefault="00E41748" w:rsidP="00E41748">
      <w:r w:rsidRPr="00165004">
        <w:t xml:space="preserve">79098 Freiburg </w:t>
      </w:r>
    </w:p>
    <w:p w14:paraId="1CC38B9E" w14:textId="77777777" w:rsidR="00E41748" w:rsidRPr="00165004" w:rsidRDefault="00E41748" w:rsidP="00E41748">
      <w:r w:rsidRPr="00165004">
        <w:t>Deutschland</w:t>
      </w:r>
    </w:p>
    <w:p w14:paraId="14CFF17C" w14:textId="77777777" w:rsidR="00E41748" w:rsidRPr="00165004" w:rsidRDefault="00E41748" w:rsidP="00E41748">
      <w:r w:rsidRPr="00165004">
        <w:t>Fon: +49 (761) 36889 0</w:t>
      </w:r>
    </w:p>
    <w:p w14:paraId="086FE7A9" w14:textId="77777777" w:rsidR="00E41748" w:rsidRPr="00165004" w:rsidRDefault="00E41748" w:rsidP="00E41748">
      <w:r w:rsidRPr="00165004">
        <w:t>Fax: +49 (761) 36889 29</w:t>
      </w:r>
    </w:p>
    <w:p w14:paraId="4816E80E" w14:textId="55F44962" w:rsidR="00E41748" w:rsidRPr="00165004" w:rsidRDefault="00E41748" w:rsidP="00E41748">
      <w:r w:rsidRPr="00165004">
        <w:t>Vorstand: Roland Fesenmayr (Vorsitzender)</w:t>
      </w:r>
    </w:p>
    <w:p w14:paraId="31D13AA0" w14:textId="711CB52A" w:rsidR="00E41748" w:rsidRPr="00165004" w:rsidRDefault="00E41748" w:rsidP="00E41748">
      <w:r w:rsidRPr="00165004">
        <w:t xml:space="preserve">Aufsichtsrat: </w:t>
      </w:r>
      <w:r w:rsidR="002010E1">
        <w:t>Michael Schlenk</w:t>
      </w:r>
      <w:r w:rsidRPr="00165004">
        <w:t xml:space="preserve"> (Vorsitzender)</w:t>
      </w:r>
    </w:p>
    <w:p w14:paraId="42C2E849" w14:textId="77777777" w:rsidR="00E41748" w:rsidRPr="00165004" w:rsidRDefault="00E41748" w:rsidP="00E41748">
      <w:r w:rsidRPr="00165004">
        <w:t>Sitz: Freiburg</w:t>
      </w:r>
    </w:p>
    <w:p w14:paraId="4A562265" w14:textId="77777777" w:rsidR="00E41748" w:rsidRPr="00165004" w:rsidRDefault="00E41748" w:rsidP="00E41748">
      <w:r w:rsidRPr="00165004">
        <w:t>Amtsgericht Freiburg i. Brg.</w:t>
      </w:r>
    </w:p>
    <w:p w14:paraId="6572496B" w14:textId="77777777" w:rsidR="00784518" w:rsidRPr="00165004" w:rsidRDefault="00E41748" w:rsidP="00E41748">
      <w:r w:rsidRPr="00165004">
        <w:t>HRB 701648</w:t>
      </w:r>
    </w:p>
    <w:p w14:paraId="6C7767B5" w14:textId="77777777" w:rsidR="00A500E1" w:rsidRPr="00165004" w:rsidRDefault="00DD2F3B" w:rsidP="00A500E1">
      <w:pPr>
        <w:pStyle w:val="Verzeichnis2"/>
        <w:tabs>
          <w:tab w:val="left" w:pos="880"/>
          <w:tab w:val="right" w:leader="dot" w:pos="9627"/>
        </w:tabs>
        <w:ind w:left="0"/>
        <w:rPr>
          <w:b/>
          <w:sz w:val="18"/>
          <w:szCs w:val="18"/>
        </w:rPr>
      </w:pPr>
      <w:r w:rsidRPr="00165004">
        <w:br w:type="page"/>
      </w:r>
      <w:bookmarkStart w:id="17" w:name="_Toc158887474"/>
      <w:bookmarkStart w:id="18" w:name="_Toc165112075"/>
      <w:bookmarkStart w:id="19" w:name="_Toc185061115"/>
      <w:bookmarkStart w:id="20" w:name="_Toc189641417"/>
      <w:r w:rsidR="00A500E1" w:rsidRPr="00165004">
        <w:rPr>
          <w:b/>
          <w:sz w:val="18"/>
          <w:szCs w:val="18"/>
        </w:rPr>
        <w:lastRenderedPageBreak/>
        <w:t>Inhalts</w:t>
      </w:r>
      <w:bookmarkEnd w:id="17"/>
      <w:bookmarkEnd w:id="18"/>
      <w:r w:rsidR="00A500E1" w:rsidRPr="00165004">
        <w:rPr>
          <w:b/>
          <w:sz w:val="18"/>
          <w:szCs w:val="18"/>
        </w:rPr>
        <w:t>verzeichnis</w:t>
      </w:r>
      <w:bookmarkEnd w:id="19"/>
      <w:bookmarkEnd w:id="20"/>
    </w:p>
    <w:p w14:paraId="01FA5D73" w14:textId="77777777" w:rsidR="001B0F39" w:rsidRDefault="00E34CB5">
      <w:pPr>
        <w:pStyle w:val="Verzeichnis1"/>
        <w:tabs>
          <w:tab w:val="right" w:leader="dot" w:pos="9627"/>
        </w:tabs>
        <w:rPr>
          <w:rFonts w:asciiTheme="minorHAnsi" w:eastAsiaTheme="minorEastAsia" w:hAnsiTheme="minorHAnsi" w:cstheme="minorBidi"/>
          <w:noProof/>
          <w:sz w:val="22"/>
          <w:szCs w:val="22"/>
        </w:rPr>
      </w:pPr>
      <w:r w:rsidRPr="00165004">
        <w:rPr>
          <w:rFonts w:cs="Arial"/>
          <w:b/>
          <w:bCs/>
          <w:color w:val="333333"/>
          <w:kern w:val="32"/>
          <w:szCs w:val="18"/>
        </w:rPr>
        <w:fldChar w:fldCharType="begin"/>
      </w:r>
      <w:r w:rsidR="00446FCC" w:rsidRPr="00165004">
        <w:rPr>
          <w:rFonts w:cs="Arial"/>
          <w:b/>
          <w:bCs/>
          <w:color w:val="333333"/>
          <w:kern w:val="32"/>
          <w:szCs w:val="18"/>
        </w:rPr>
        <w:instrText xml:space="preserve"> TOC \o "1-3" \h \z \u </w:instrText>
      </w:r>
      <w:r w:rsidRPr="00165004">
        <w:rPr>
          <w:rFonts w:cs="Arial"/>
          <w:b/>
          <w:bCs/>
          <w:color w:val="333333"/>
          <w:kern w:val="32"/>
          <w:szCs w:val="18"/>
        </w:rPr>
        <w:fldChar w:fldCharType="separate"/>
      </w:r>
      <w:hyperlink w:anchor="_Toc399157395" w:history="1">
        <w:r w:rsidR="001B0F39" w:rsidRPr="002325DC">
          <w:rPr>
            <w:rStyle w:val="Hyperlink"/>
            <w:noProof/>
          </w:rPr>
          <w:t>Copyright</w:t>
        </w:r>
        <w:r w:rsidR="001B0F39">
          <w:rPr>
            <w:noProof/>
            <w:webHidden/>
          </w:rPr>
          <w:tab/>
        </w:r>
        <w:r w:rsidR="001B0F39">
          <w:rPr>
            <w:noProof/>
            <w:webHidden/>
          </w:rPr>
          <w:fldChar w:fldCharType="begin"/>
        </w:r>
        <w:r w:rsidR="001B0F39">
          <w:rPr>
            <w:noProof/>
            <w:webHidden/>
          </w:rPr>
          <w:instrText xml:space="preserve"> PAGEREF _Toc399157395 \h </w:instrText>
        </w:r>
        <w:r w:rsidR="001B0F39">
          <w:rPr>
            <w:noProof/>
            <w:webHidden/>
          </w:rPr>
        </w:r>
        <w:r w:rsidR="001B0F39">
          <w:rPr>
            <w:noProof/>
            <w:webHidden/>
          </w:rPr>
          <w:fldChar w:fldCharType="separate"/>
        </w:r>
        <w:r w:rsidR="00405DFE">
          <w:rPr>
            <w:noProof/>
            <w:webHidden/>
          </w:rPr>
          <w:t>2</w:t>
        </w:r>
        <w:r w:rsidR="001B0F39">
          <w:rPr>
            <w:noProof/>
            <w:webHidden/>
          </w:rPr>
          <w:fldChar w:fldCharType="end"/>
        </w:r>
      </w:hyperlink>
    </w:p>
    <w:p w14:paraId="7CDFC2F7" w14:textId="77777777" w:rsidR="001B0F39" w:rsidRDefault="00546EB0">
      <w:pPr>
        <w:pStyle w:val="Verzeichnis1"/>
        <w:tabs>
          <w:tab w:val="right" w:leader="dot" w:pos="9627"/>
        </w:tabs>
        <w:rPr>
          <w:rFonts w:asciiTheme="minorHAnsi" w:eastAsiaTheme="minorEastAsia" w:hAnsiTheme="minorHAnsi" w:cstheme="minorBidi"/>
          <w:noProof/>
          <w:sz w:val="22"/>
          <w:szCs w:val="22"/>
        </w:rPr>
      </w:pPr>
      <w:hyperlink w:anchor="_Toc399157396" w:history="1">
        <w:r w:rsidR="001B0F39" w:rsidRPr="002325DC">
          <w:rPr>
            <w:rStyle w:val="Hyperlink"/>
            <w:noProof/>
          </w:rPr>
          <w:t>Konventionen</w:t>
        </w:r>
        <w:r w:rsidR="001B0F39">
          <w:rPr>
            <w:noProof/>
            <w:webHidden/>
          </w:rPr>
          <w:tab/>
        </w:r>
        <w:r w:rsidR="001B0F39">
          <w:rPr>
            <w:noProof/>
            <w:webHidden/>
          </w:rPr>
          <w:fldChar w:fldCharType="begin"/>
        </w:r>
        <w:r w:rsidR="001B0F39">
          <w:rPr>
            <w:noProof/>
            <w:webHidden/>
          </w:rPr>
          <w:instrText xml:space="preserve"> PAGEREF _Toc399157396 \h </w:instrText>
        </w:r>
        <w:r w:rsidR="001B0F39">
          <w:rPr>
            <w:noProof/>
            <w:webHidden/>
          </w:rPr>
        </w:r>
        <w:r w:rsidR="001B0F39">
          <w:rPr>
            <w:noProof/>
            <w:webHidden/>
          </w:rPr>
          <w:fldChar w:fldCharType="separate"/>
        </w:r>
        <w:r w:rsidR="00405DFE">
          <w:rPr>
            <w:noProof/>
            <w:webHidden/>
          </w:rPr>
          <w:t>2</w:t>
        </w:r>
        <w:r w:rsidR="001B0F39">
          <w:rPr>
            <w:noProof/>
            <w:webHidden/>
          </w:rPr>
          <w:fldChar w:fldCharType="end"/>
        </w:r>
      </w:hyperlink>
    </w:p>
    <w:p w14:paraId="2F4774CC" w14:textId="77777777" w:rsidR="001B0F39" w:rsidRDefault="00546EB0">
      <w:pPr>
        <w:pStyle w:val="Verzeichnis1"/>
        <w:tabs>
          <w:tab w:val="right" w:leader="dot" w:pos="9627"/>
        </w:tabs>
        <w:rPr>
          <w:rFonts w:asciiTheme="minorHAnsi" w:eastAsiaTheme="minorEastAsia" w:hAnsiTheme="minorHAnsi" w:cstheme="minorBidi"/>
          <w:noProof/>
          <w:sz w:val="22"/>
          <w:szCs w:val="22"/>
        </w:rPr>
      </w:pPr>
      <w:hyperlink w:anchor="_Toc399157397" w:history="1">
        <w:r w:rsidR="001B0F39" w:rsidRPr="002325DC">
          <w:rPr>
            <w:rStyle w:val="Hyperlink"/>
            <w:noProof/>
          </w:rPr>
          <w:t>Impressum</w:t>
        </w:r>
        <w:r w:rsidR="001B0F39">
          <w:rPr>
            <w:noProof/>
            <w:webHidden/>
          </w:rPr>
          <w:tab/>
        </w:r>
        <w:r w:rsidR="001B0F39">
          <w:rPr>
            <w:noProof/>
            <w:webHidden/>
          </w:rPr>
          <w:fldChar w:fldCharType="begin"/>
        </w:r>
        <w:r w:rsidR="001B0F39">
          <w:rPr>
            <w:noProof/>
            <w:webHidden/>
          </w:rPr>
          <w:instrText xml:space="preserve"> PAGEREF _Toc399157397 \h </w:instrText>
        </w:r>
        <w:r w:rsidR="001B0F39">
          <w:rPr>
            <w:noProof/>
            <w:webHidden/>
          </w:rPr>
        </w:r>
        <w:r w:rsidR="001B0F39">
          <w:rPr>
            <w:noProof/>
            <w:webHidden/>
          </w:rPr>
          <w:fldChar w:fldCharType="separate"/>
        </w:r>
        <w:r w:rsidR="00405DFE">
          <w:rPr>
            <w:noProof/>
            <w:webHidden/>
          </w:rPr>
          <w:t>2</w:t>
        </w:r>
        <w:r w:rsidR="001B0F39">
          <w:rPr>
            <w:noProof/>
            <w:webHidden/>
          </w:rPr>
          <w:fldChar w:fldCharType="end"/>
        </w:r>
      </w:hyperlink>
    </w:p>
    <w:p w14:paraId="63587246" w14:textId="77777777" w:rsidR="001B0F39" w:rsidRDefault="00546EB0">
      <w:pPr>
        <w:pStyle w:val="Verzeichnis1"/>
        <w:tabs>
          <w:tab w:val="right" w:leader="dot" w:pos="9627"/>
        </w:tabs>
        <w:rPr>
          <w:rFonts w:asciiTheme="minorHAnsi" w:eastAsiaTheme="minorEastAsia" w:hAnsiTheme="minorHAnsi" w:cstheme="minorBidi"/>
          <w:noProof/>
          <w:sz w:val="22"/>
          <w:szCs w:val="22"/>
        </w:rPr>
      </w:pPr>
      <w:hyperlink w:anchor="_Toc399157398" w:history="1">
        <w:r w:rsidR="001B0F39" w:rsidRPr="002325DC">
          <w:rPr>
            <w:rStyle w:val="Hyperlink"/>
            <w:noProof/>
          </w:rPr>
          <w:t>Diese Installationsanleitung benutzen</w:t>
        </w:r>
        <w:r w:rsidR="001B0F39">
          <w:rPr>
            <w:noProof/>
            <w:webHidden/>
          </w:rPr>
          <w:tab/>
        </w:r>
        <w:r w:rsidR="001B0F39">
          <w:rPr>
            <w:noProof/>
            <w:webHidden/>
          </w:rPr>
          <w:fldChar w:fldCharType="begin"/>
        </w:r>
        <w:r w:rsidR="001B0F39">
          <w:rPr>
            <w:noProof/>
            <w:webHidden/>
          </w:rPr>
          <w:instrText xml:space="preserve"> PAGEREF _Toc399157398 \h </w:instrText>
        </w:r>
        <w:r w:rsidR="001B0F39">
          <w:rPr>
            <w:noProof/>
            <w:webHidden/>
          </w:rPr>
        </w:r>
        <w:r w:rsidR="001B0F39">
          <w:rPr>
            <w:noProof/>
            <w:webHidden/>
          </w:rPr>
          <w:fldChar w:fldCharType="separate"/>
        </w:r>
        <w:r w:rsidR="00405DFE">
          <w:rPr>
            <w:noProof/>
            <w:webHidden/>
          </w:rPr>
          <w:t>4</w:t>
        </w:r>
        <w:r w:rsidR="001B0F39">
          <w:rPr>
            <w:noProof/>
            <w:webHidden/>
          </w:rPr>
          <w:fldChar w:fldCharType="end"/>
        </w:r>
      </w:hyperlink>
    </w:p>
    <w:p w14:paraId="5324E229"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399" w:history="1">
        <w:r w:rsidR="001B0F39" w:rsidRPr="002325DC">
          <w:rPr>
            <w:rStyle w:val="Hyperlink"/>
            <w:noProof/>
          </w:rPr>
          <w:t>1</w:t>
        </w:r>
        <w:r w:rsidR="001B0F39">
          <w:rPr>
            <w:rFonts w:asciiTheme="minorHAnsi" w:eastAsiaTheme="minorEastAsia" w:hAnsiTheme="minorHAnsi" w:cstheme="minorBidi"/>
            <w:noProof/>
            <w:sz w:val="22"/>
            <w:szCs w:val="22"/>
          </w:rPr>
          <w:tab/>
        </w:r>
        <w:r w:rsidR="001B0F39" w:rsidRPr="002325DC">
          <w:rPr>
            <w:rStyle w:val="Hyperlink"/>
            <w:noProof/>
          </w:rPr>
          <w:t>Voriges Modul entfernen</w:t>
        </w:r>
        <w:r w:rsidR="001B0F39">
          <w:rPr>
            <w:noProof/>
            <w:webHidden/>
          </w:rPr>
          <w:tab/>
        </w:r>
        <w:r w:rsidR="001B0F39">
          <w:rPr>
            <w:noProof/>
            <w:webHidden/>
          </w:rPr>
          <w:fldChar w:fldCharType="begin"/>
        </w:r>
        <w:r w:rsidR="001B0F39">
          <w:rPr>
            <w:noProof/>
            <w:webHidden/>
          </w:rPr>
          <w:instrText xml:space="preserve"> PAGEREF _Toc399157399 \h </w:instrText>
        </w:r>
        <w:r w:rsidR="001B0F39">
          <w:rPr>
            <w:noProof/>
            <w:webHidden/>
          </w:rPr>
        </w:r>
        <w:r w:rsidR="001B0F39">
          <w:rPr>
            <w:noProof/>
            <w:webHidden/>
          </w:rPr>
          <w:fldChar w:fldCharType="separate"/>
        </w:r>
        <w:r w:rsidR="00405DFE">
          <w:rPr>
            <w:noProof/>
            <w:webHidden/>
          </w:rPr>
          <w:t>4</w:t>
        </w:r>
        <w:r w:rsidR="001B0F39">
          <w:rPr>
            <w:noProof/>
            <w:webHidden/>
          </w:rPr>
          <w:fldChar w:fldCharType="end"/>
        </w:r>
      </w:hyperlink>
    </w:p>
    <w:p w14:paraId="49052CF7"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400" w:history="1">
        <w:r w:rsidR="001B0F39" w:rsidRPr="002325DC">
          <w:rPr>
            <w:rStyle w:val="Hyperlink"/>
            <w:rFonts w:cs="Courier New"/>
            <w:noProof/>
          </w:rPr>
          <w:t>2</w:t>
        </w:r>
        <w:r w:rsidR="001B0F39">
          <w:rPr>
            <w:rFonts w:asciiTheme="minorHAnsi" w:eastAsiaTheme="minorEastAsia" w:hAnsiTheme="minorHAnsi" w:cstheme="minorBidi"/>
            <w:noProof/>
            <w:sz w:val="22"/>
            <w:szCs w:val="22"/>
          </w:rPr>
          <w:tab/>
        </w:r>
        <w:r w:rsidR="001B0F39" w:rsidRPr="002325DC">
          <w:rPr>
            <w:rStyle w:val="Hyperlink"/>
            <w:noProof/>
          </w:rPr>
          <w:t>Dateien des Moduls kopieren</w:t>
        </w:r>
        <w:r w:rsidR="001B0F39">
          <w:rPr>
            <w:noProof/>
            <w:webHidden/>
          </w:rPr>
          <w:tab/>
        </w:r>
        <w:r w:rsidR="001B0F39">
          <w:rPr>
            <w:noProof/>
            <w:webHidden/>
          </w:rPr>
          <w:fldChar w:fldCharType="begin"/>
        </w:r>
        <w:r w:rsidR="001B0F39">
          <w:rPr>
            <w:noProof/>
            <w:webHidden/>
          </w:rPr>
          <w:instrText xml:space="preserve"> PAGEREF _Toc399157400 \h </w:instrText>
        </w:r>
        <w:r w:rsidR="001B0F39">
          <w:rPr>
            <w:noProof/>
            <w:webHidden/>
          </w:rPr>
        </w:r>
        <w:r w:rsidR="001B0F39">
          <w:rPr>
            <w:noProof/>
            <w:webHidden/>
          </w:rPr>
          <w:fldChar w:fldCharType="separate"/>
        </w:r>
        <w:r w:rsidR="00405DFE">
          <w:rPr>
            <w:noProof/>
            <w:webHidden/>
          </w:rPr>
          <w:t>4</w:t>
        </w:r>
        <w:r w:rsidR="001B0F39">
          <w:rPr>
            <w:noProof/>
            <w:webHidden/>
          </w:rPr>
          <w:fldChar w:fldCharType="end"/>
        </w:r>
      </w:hyperlink>
    </w:p>
    <w:p w14:paraId="669AD30C"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401" w:history="1">
        <w:r w:rsidR="001B0F39" w:rsidRPr="002325DC">
          <w:rPr>
            <w:rStyle w:val="Hyperlink"/>
            <w:noProof/>
          </w:rPr>
          <w:t>3</w:t>
        </w:r>
        <w:r w:rsidR="001B0F39">
          <w:rPr>
            <w:rFonts w:asciiTheme="minorHAnsi" w:eastAsiaTheme="minorEastAsia" w:hAnsiTheme="minorHAnsi" w:cstheme="minorBidi"/>
            <w:noProof/>
            <w:sz w:val="22"/>
            <w:szCs w:val="22"/>
          </w:rPr>
          <w:tab/>
        </w:r>
        <w:r w:rsidR="001B0F39" w:rsidRPr="002325DC">
          <w:rPr>
            <w:rStyle w:val="Hyperlink"/>
            <w:noProof/>
          </w:rPr>
          <w:t>Templates des Moduls vorbereiten</w:t>
        </w:r>
        <w:r w:rsidR="001B0F39">
          <w:rPr>
            <w:noProof/>
            <w:webHidden/>
          </w:rPr>
          <w:tab/>
        </w:r>
        <w:r w:rsidR="001B0F39">
          <w:rPr>
            <w:noProof/>
            <w:webHidden/>
          </w:rPr>
          <w:fldChar w:fldCharType="begin"/>
        </w:r>
        <w:r w:rsidR="001B0F39">
          <w:rPr>
            <w:noProof/>
            <w:webHidden/>
          </w:rPr>
          <w:instrText xml:space="preserve"> PAGEREF _Toc399157401 \h </w:instrText>
        </w:r>
        <w:r w:rsidR="001B0F39">
          <w:rPr>
            <w:noProof/>
            <w:webHidden/>
          </w:rPr>
        </w:r>
        <w:r w:rsidR="001B0F39">
          <w:rPr>
            <w:noProof/>
            <w:webHidden/>
          </w:rPr>
          <w:fldChar w:fldCharType="separate"/>
        </w:r>
        <w:r w:rsidR="00405DFE">
          <w:rPr>
            <w:noProof/>
            <w:webHidden/>
          </w:rPr>
          <w:t>4</w:t>
        </w:r>
        <w:r w:rsidR="001B0F39">
          <w:rPr>
            <w:noProof/>
            <w:webHidden/>
          </w:rPr>
          <w:fldChar w:fldCharType="end"/>
        </w:r>
      </w:hyperlink>
    </w:p>
    <w:p w14:paraId="5C9F72F6"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402" w:history="1">
        <w:r w:rsidR="001B0F39" w:rsidRPr="002325DC">
          <w:rPr>
            <w:rStyle w:val="Hyperlink"/>
            <w:noProof/>
          </w:rPr>
          <w:t>4</w:t>
        </w:r>
        <w:r w:rsidR="001B0F39">
          <w:rPr>
            <w:rFonts w:asciiTheme="minorHAnsi" w:eastAsiaTheme="minorEastAsia" w:hAnsiTheme="minorHAnsi" w:cstheme="minorBidi"/>
            <w:noProof/>
            <w:sz w:val="22"/>
            <w:szCs w:val="22"/>
          </w:rPr>
          <w:tab/>
        </w:r>
        <w:r w:rsidR="001B0F39" w:rsidRPr="002325DC">
          <w:rPr>
            <w:rStyle w:val="Hyperlink"/>
            <w:noProof/>
          </w:rPr>
          <w:t>Templates und Dateien des Themes vorbereiten</w:t>
        </w:r>
        <w:r w:rsidR="001B0F39">
          <w:rPr>
            <w:noProof/>
            <w:webHidden/>
          </w:rPr>
          <w:tab/>
        </w:r>
        <w:r w:rsidR="001B0F39">
          <w:rPr>
            <w:noProof/>
            <w:webHidden/>
          </w:rPr>
          <w:fldChar w:fldCharType="begin"/>
        </w:r>
        <w:r w:rsidR="001B0F39">
          <w:rPr>
            <w:noProof/>
            <w:webHidden/>
          </w:rPr>
          <w:instrText xml:space="preserve"> PAGEREF _Toc399157402 \h </w:instrText>
        </w:r>
        <w:r w:rsidR="001B0F39">
          <w:rPr>
            <w:noProof/>
            <w:webHidden/>
          </w:rPr>
        </w:r>
        <w:r w:rsidR="001B0F39">
          <w:rPr>
            <w:noProof/>
            <w:webHidden/>
          </w:rPr>
          <w:fldChar w:fldCharType="separate"/>
        </w:r>
        <w:r w:rsidR="00405DFE">
          <w:rPr>
            <w:noProof/>
            <w:webHidden/>
          </w:rPr>
          <w:t>5</w:t>
        </w:r>
        <w:r w:rsidR="001B0F39">
          <w:rPr>
            <w:noProof/>
            <w:webHidden/>
          </w:rPr>
          <w:fldChar w:fldCharType="end"/>
        </w:r>
      </w:hyperlink>
    </w:p>
    <w:p w14:paraId="6C0A2E04"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403" w:history="1">
        <w:r w:rsidR="001B0F39" w:rsidRPr="002325DC">
          <w:rPr>
            <w:rStyle w:val="Hyperlink"/>
            <w:noProof/>
          </w:rPr>
          <w:t>5</w:t>
        </w:r>
        <w:r w:rsidR="001B0F39">
          <w:rPr>
            <w:rFonts w:asciiTheme="minorHAnsi" w:eastAsiaTheme="minorEastAsia" w:hAnsiTheme="minorHAnsi" w:cstheme="minorBidi"/>
            <w:noProof/>
            <w:sz w:val="22"/>
            <w:szCs w:val="22"/>
          </w:rPr>
          <w:tab/>
        </w:r>
        <w:r w:rsidR="001B0F39" w:rsidRPr="002325DC">
          <w:rPr>
            <w:rStyle w:val="Hyperlink"/>
            <w:noProof/>
          </w:rPr>
          <w:t>Modul aktivieren und konfigurieren</w:t>
        </w:r>
        <w:r w:rsidR="001B0F39">
          <w:rPr>
            <w:noProof/>
            <w:webHidden/>
          </w:rPr>
          <w:tab/>
        </w:r>
        <w:r w:rsidR="001B0F39">
          <w:rPr>
            <w:noProof/>
            <w:webHidden/>
          </w:rPr>
          <w:fldChar w:fldCharType="begin"/>
        </w:r>
        <w:r w:rsidR="001B0F39">
          <w:rPr>
            <w:noProof/>
            <w:webHidden/>
          </w:rPr>
          <w:instrText xml:space="preserve"> PAGEREF _Toc399157403 \h </w:instrText>
        </w:r>
        <w:r w:rsidR="001B0F39">
          <w:rPr>
            <w:noProof/>
            <w:webHidden/>
          </w:rPr>
        </w:r>
        <w:r w:rsidR="001B0F39">
          <w:rPr>
            <w:noProof/>
            <w:webHidden/>
          </w:rPr>
          <w:fldChar w:fldCharType="separate"/>
        </w:r>
        <w:r w:rsidR="00405DFE">
          <w:rPr>
            <w:noProof/>
            <w:webHidden/>
          </w:rPr>
          <w:t>5</w:t>
        </w:r>
        <w:r w:rsidR="001B0F39">
          <w:rPr>
            <w:noProof/>
            <w:webHidden/>
          </w:rPr>
          <w:fldChar w:fldCharType="end"/>
        </w:r>
      </w:hyperlink>
    </w:p>
    <w:p w14:paraId="5D9449CF"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404" w:history="1">
        <w:r w:rsidR="001B0F39" w:rsidRPr="002325DC">
          <w:rPr>
            <w:rStyle w:val="Hyperlink"/>
            <w:noProof/>
          </w:rPr>
          <w:t>6</w:t>
        </w:r>
        <w:r w:rsidR="001B0F39">
          <w:rPr>
            <w:rFonts w:asciiTheme="minorHAnsi" w:eastAsiaTheme="minorEastAsia" w:hAnsiTheme="minorHAnsi" w:cstheme="minorBidi"/>
            <w:noProof/>
            <w:sz w:val="22"/>
            <w:szCs w:val="22"/>
          </w:rPr>
          <w:tab/>
        </w:r>
        <w:r w:rsidR="001B0F39" w:rsidRPr="002325DC">
          <w:rPr>
            <w:rStyle w:val="Hyperlink"/>
            <w:noProof/>
          </w:rPr>
          <w:t>Konfigurationsdatei für Varnish anpassen (nur EE)</w:t>
        </w:r>
        <w:r w:rsidR="001B0F39">
          <w:rPr>
            <w:noProof/>
            <w:webHidden/>
          </w:rPr>
          <w:tab/>
        </w:r>
        <w:r w:rsidR="001B0F39">
          <w:rPr>
            <w:noProof/>
            <w:webHidden/>
          </w:rPr>
          <w:fldChar w:fldCharType="begin"/>
        </w:r>
        <w:r w:rsidR="001B0F39">
          <w:rPr>
            <w:noProof/>
            <w:webHidden/>
          </w:rPr>
          <w:instrText xml:space="preserve"> PAGEREF _Toc399157404 \h </w:instrText>
        </w:r>
        <w:r w:rsidR="001B0F39">
          <w:rPr>
            <w:noProof/>
            <w:webHidden/>
          </w:rPr>
        </w:r>
        <w:r w:rsidR="001B0F39">
          <w:rPr>
            <w:noProof/>
            <w:webHidden/>
          </w:rPr>
          <w:fldChar w:fldCharType="separate"/>
        </w:r>
        <w:r w:rsidR="00405DFE">
          <w:rPr>
            <w:noProof/>
            <w:webHidden/>
          </w:rPr>
          <w:t>6</w:t>
        </w:r>
        <w:r w:rsidR="001B0F39">
          <w:rPr>
            <w:noProof/>
            <w:webHidden/>
          </w:rPr>
          <w:fldChar w:fldCharType="end"/>
        </w:r>
      </w:hyperlink>
    </w:p>
    <w:p w14:paraId="1CE07BDE"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405" w:history="1">
        <w:r w:rsidR="001B0F39" w:rsidRPr="002325DC">
          <w:rPr>
            <w:rStyle w:val="Hyperlink"/>
            <w:noProof/>
          </w:rPr>
          <w:t>7</w:t>
        </w:r>
        <w:r w:rsidR="001B0F39">
          <w:rPr>
            <w:rFonts w:asciiTheme="minorHAnsi" w:eastAsiaTheme="minorEastAsia" w:hAnsiTheme="minorHAnsi" w:cstheme="minorBidi"/>
            <w:noProof/>
            <w:sz w:val="22"/>
            <w:szCs w:val="22"/>
          </w:rPr>
          <w:tab/>
        </w:r>
        <w:r w:rsidR="001B0F39" w:rsidRPr="002325DC">
          <w:rPr>
            <w:rStyle w:val="Hyperlink"/>
            <w:noProof/>
          </w:rPr>
          <w:t>Temporäre Dateien löschen</w:t>
        </w:r>
        <w:r w:rsidR="001B0F39">
          <w:rPr>
            <w:noProof/>
            <w:webHidden/>
          </w:rPr>
          <w:tab/>
        </w:r>
        <w:r w:rsidR="001B0F39">
          <w:rPr>
            <w:noProof/>
            <w:webHidden/>
          </w:rPr>
          <w:fldChar w:fldCharType="begin"/>
        </w:r>
        <w:r w:rsidR="001B0F39">
          <w:rPr>
            <w:noProof/>
            <w:webHidden/>
          </w:rPr>
          <w:instrText xml:space="preserve"> PAGEREF _Toc399157405 \h </w:instrText>
        </w:r>
        <w:r w:rsidR="001B0F39">
          <w:rPr>
            <w:noProof/>
            <w:webHidden/>
          </w:rPr>
        </w:r>
        <w:r w:rsidR="001B0F39">
          <w:rPr>
            <w:noProof/>
            <w:webHidden/>
          </w:rPr>
          <w:fldChar w:fldCharType="separate"/>
        </w:r>
        <w:r w:rsidR="00405DFE">
          <w:rPr>
            <w:noProof/>
            <w:webHidden/>
          </w:rPr>
          <w:t>6</w:t>
        </w:r>
        <w:r w:rsidR="001B0F39">
          <w:rPr>
            <w:noProof/>
            <w:webHidden/>
          </w:rPr>
          <w:fldChar w:fldCharType="end"/>
        </w:r>
      </w:hyperlink>
    </w:p>
    <w:p w14:paraId="6AFCBC2D" w14:textId="77777777" w:rsidR="001B0F39" w:rsidRDefault="00546EB0">
      <w:pPr>
        <w:pStyle w:val="Verzeichnis1"/>
        <w:tabs>
          <w:tab w:val="left" w:pos="400"/>
          <w:tab w:val="right" w:leader="dot" w:pos="9627"/>
        </w:tabs>
        <w:rPr>
          <w:rFonts w:asciiTheme="minorHAnsi" w:eastAsiaTheme="minorEastAsia" w:hAnsiTheme="minorHAnsi" w:cstheme="minorBidi"/>
          <w:noProof/>
          <w:sz w:val="22"/>
          <w:szCs w:val="22"/>
        </w:rPr>
      </w:pPr>
      <w:hyperlink w:anchor="_Toc399157406" w:history="1">
        <w:r w:rsidR="001B0F39" w:rsidRPr="002325DC">
          <w:rPr>
            <w:rStyle w:val="Hyperlink"/>
            <w:noProof/>
          </w:rPr>
          <w:t>8</w:t>
        </w:r>
        <w:r w:rsidR="001B0F39">
          <w:rPr>
            <w:rFonts w:asciiTheme="minorHAnsi" w:eastAsiaTheme="minorEastAsia" w:hAnsiTheme="minorHAnsi" w:cstheme="minorBidi"/>
            <w:noProof/>
            <w:sz w:val="22"/>
            <w:szCs w:val="22"/>
          </w:rPr>
          <w:tab/>
        </w:r>
        <w:r w:rsidR="001B0F39" w:rsidRPr="002325DC">
          <w:rPr>
            <w:rStyle w:val="Hyperlink"/>
            <w:noProof/>
          </w:rPr>
          <w:t>Abschließende Checkliste</w:t>
        </w:r>
        <w:r w:rsidR="001B0F39">
          <w:rPr>
            <w:noProof/>
            <w:webHidden/>
          </w:rPr>
          <w:tab/>
        </w:r>
        <w:r w:rsidR="001B0F39">
          <w:rPr>
            <w:noProof/>
            <w:webHidden/>
          </w:rPr>
          <w:fldChar w:fldCharType="begin"/>
        </w:r>
        <w:r w:rsidR="001B0F39">
          <w:rPr>
            <w:noProof/>
            <w:webHidden/>
          </w:rPr>
          <w:instrText xml:space="preserve"> PAGEREF _Toc399157406 \h </w:instrText>
        </w:r>
        <w:r w:rsidR="001B0F39">
          <w:rPr>
            <w:noProof/>
            <w:webHidden/>
          </w:rPr>
        </w:r>
        <w:r w:rsidR="001B0F39">
          <w:rPr>
            <w:noProof/>
            <w:webHidden/>
          </w:rPr>
          <w:fldChar w:fldCharType="separate"/>
        </w:r>
        <w:r w:rsidR="00405DFE">
          <w:rPr>
            <w:noProof/>
            <w:webHidden/>
          </w:rPr>
          <w:t>6</w:t>
        </w:r>
        <w:r w:rsidR="001B0F39">
          <w:rPr>
            <w:noProof/>
            <w:webHidden/>
          </w:rPr>
          <w:fldChar w:fldCharType="end"/>
        </w:r>
      </w:hyperlink>
    </w:p>
    <w:p w14:paraId="006829DA" w14:textId="77777777" w:rsidR="00A500E1" w:rsidRPr="00165004" w:rsidRDefault="00E34CB5" w:rsidP="00A500E1">
      <w:r w:rsidRPr="00165004">
        <w:rPr>
          <w:rFonts w:cs="Arial"/>
          <w:b/>
          <w:bCs/>
          <w:color w:val="333333"/>
          <w:kern w:val="32"/>
          <w:szCs w:val="18"/>
        </w:rPr>
        <w:fldChar w:fldCharType="end"/>
      </w:r>
    </w:p>
    <w:p w14:paraId="371A40C0" w14:textId="77777777" w:rsidR="00A500E1" w:rsidRPr="00165004" w:rsidRDefault="00A500E1" w:rsidP="00A500E1">
      <w:pPr>
        <w:pStyle w:val="berschrift1"/>
        <w:numPr>
          <w:ilvl w:val="0"/>
          <w:numId w:val="0"/>
        </w:numPr>
        <w:rPr>
          <w:color w:val="000000"/>
          <w:lang w:val="de-DE"/>
        </w:rPr>
      </w:pPr>
      <w:r w:rsidRPr="00165004">
        <w:rPr>
          <w:lang w:val="de-DE"/>
        </w:rPr>
        <w:br w:type="page"/>
      </w:r>
      <w:bookmarkStart w:id="21" w:name="_Toc399157398"/>
      <w:r w:rsidR="00290495" w:rsidRPr="00165004">
        <w:rPr>
          <w:color w:val="000000"/>
          <w:lang w:val="de-DE"/>
        </w:rPr>
        <w:lastRenderedPageBreak/>
        <w:t>Diese</w:t>
      </w:r>
      <w:r w:rsidRPr="00165004">
        <w:rPr>
          <w:color w:val="000000"/>
          <w:lang w:val="de-DE"/>
        </w:rPr>
        <w:t xml:space="preserve"> Installationsanleitung</w:t>
      </w:r>
      <w:r w:rsidR="00290495" w:rsidRPr="00165004">
        <w:rPr>
          <w:color w:val="000000"/>
          <w:lang w:val="de-DE"/>
        </w:rPr>
        <w:t xml:space="preserve"> benutzen</w:t>
      </w:r>
      <w:bookmarkEnd w:id="21"/>
    </w:p>
    <w:p w14:paraId="72E84EC7" w14:textId="2A964532" w:rsidR="00846B06" w:rsidRDefault="00A500E1" w:rsidP="00A500E1">
      <w:r w:rsidRPr="00165004">
        <w:t xml:space="preserve">Diese Installationsanleitung beschreibt die </w:t>
      </w:r>
      <w:r w:rsidR="00E728AF" w:rsidRPr="00165004">
        <w:t>I</w:t>
      </w:r>
      <w:r w:rsidRPr="00165004">
        <w:t xml:space="preserve">nstallation </w:t>
      </w:r>
      <w:r w:rsidR="009A5286" w:rsidRPr="00165004">
        <w:t xml:space="preserve">des </w:t>
      </w:r>
      <w:r w:rsidR="00861AE4">
        <w:t xml:space="preserve">OXID eShop </w:t>
      </w:r>
      <w:r w:rsidR="009A5286" w:rsidRPr="00165004">
        <w:t>Mobil</w:t>
      </w:r>
      <w:r w:rsidR="00861AE4">
        <w:t>e Theme</w:t>
      </w:r>
      <w:r w:rsidR="00D01CDE" w:rsidRPr="00165004">
        <w:t xml:space="preserve"> </w:t>
      </w:r>
      <w:r w:rsidR="00FE71DA">
        <w:t>1.</w:t>
      </w:r>
      <w:r w:rsidR="00F5113F">
        <w:t>3</w:t>
      </w:r>
      <w:r w:rsidR="00FE71DA">
        <w:t xml:space="preserve">.0 </w:t>
      </w:r>
      <w:r w:rsidR="00D01CDE" w:rsidRPr="00165004">
        <w:t xml:space="preserve">und des dazu gehörigen Moduls </w:t>
      </w:r>
      <w:r w:rsidR="00861AE4">
        <w:t>OXID eShop Theme Switch</w:t>
      </w:r>
      <w:r w:rsidRPr="00165004">
        <w:t xml:space="preserve"> für </w:t>
      </w:r>
      <w:r w:rsidR="002F68E4" w:rsidRPr="00165004">
        <w:t>d</w:t>
      </w:r>
      <w:r w:rsidR="00E728AF" w:rsidRPr="00165004">
        <w:t>e</w:t>
      </w:r>
      <w:r w:rsidR="002F68E4" w:rsidRPr="00165004">
        <w:t>n</w:t>
      </w:r>
      <w:r w:rsidR="00E728AF" w:rsidRPr="00165004">
        <w:t xml:space="preserve"> OXID eShop </w:t>
      </w:r>
      <w:r w:rsidR="00436F72" w:rsidRPr="00165004">
        <w:t xml:space="preserve">ab </w:t>
      </w:r>
      <w:r w:rsidR="00E728AF" w:rsidRPr="00165004">
        <w:t xml:space="preserve">Version </w:t>
      </w:r>
      <w:r w:rsidR="00D01CDE" w:rsidRPr="00165004">
        <w:t>4.</w:t>
      </w:r>
      <w:r w:rsidR="00326C20">
        <w:t>9</w:t>
      </w:r>
      <w:r w:rsidR="00D01CDE" w:rsidRPr="00165004">
        <w:t>.</w:t>
      </w:r>
      <w:r w:rsidR="002B32F2">
        <w:t>0</w:t>
      </w:r>
      <w:r w:rsidR="007B432E" w:rsidRPr="00165004">
        <w:t>/5.</w:t>
      </w:r>
      <w:r w:rsidR="00326C20">
        <w:t>2</w:t>
      </w:r>
      <w:r w:rsidR="007B432E" w:rsidRPr="00165004">
        <w:t>.</w:t>
      </w:r>
      <w:r w:rsidR="002B32F2">
        <w:t>0</w:t>
      </w:r>
      <w:r w:rsidR="00C412DF" w:rsidRPr="00165004">
        <w:t>.</w:t>
      </w:r>
      <w:r w:rsidR="00886043" w:rsidRPr="00165004">
        <w:t xml:space="preserve"> </w:t>
      </w:r>
      <w:r w:rsidR="00DA1C95" w:rsidRPr="00165004">
        <w:t xml:space="preserve">Das Modul erkennt, ob der OXID eShop von einem mobilen Gerät, wie Smartphone oder Tablet, aufgerufen wird. Die Anzeige erfolgt in diesem Fall unter Verwendung des </w:t>
      </w:r>
      <w:r w:rsidR="00DA1C95">
        <w:t>Mobile Themes</w:t>
      </w:r>
      <w:r w:rsidR="00DA1C95" w:rsidRPr="00165004">
        <w:t>.</w:t>
      </w:r>
    </w:p>
    <w:p w14:paraId="3F31B4C4" w14:textId="77777777" w:rsidR="00846B06" w:rsidRDefault="00846B06" w:rsidP="00A500E1"/>
    <w:p w14:paraId="58EDEA5E" w14:textId="3D6CB630" w:rsidR="00846B06" w:rsidRDefault="00846B06" w:rsidP="00A500E1">
      <w:r w:rsidRPr="00846B06">
        <w:t xml:space="preserve">Wurde </w:t>
      </w:r>
      <w:r w:rsidR="00A926A0">
        <w:t>d</w:t>
      </w:r>
      <w:r>
        <w:t xml:space="preserve">er </w:t>
      </w:r>
      <w:r w:rsidR="00E82FFE">
        <w:t>OXID eS</w:t>
      </w:r>
      <w:r w:rsidR="00E82FFE" w:rsidRPr="00275EBB">
        <w:t>hop</w:t>
      </w:r>
      <w:r>
        <w:t xml:space="preserve"> neu installiert, sind</w:t>
      </w:r>
      <w:r w:rsidRPr="00846B06">
        <w:t xml:space="preserve"> </w:t>
      </w:r>
      <w:r>
        <w:t>das Mobile Theme</w:t>
      </w:r>
      <w:r w:rsidRPr="00846B06">
        <w:t xml:space="preserve"> </w:t>
      </w:r>
      <w:r>
        <w:t xml:space="preserve">und das Modul </w:t>
      </w:r>
      <w:r w:rsidRPr="00846B06">
        <w:t>bereits integriert. Das Modul muss</w:t>
      </w:r>
      <w:r w:rsidR="00813B54">
        <w:t xml:space="preserve"> dann</w:t>
      </w:r>
      <w:r w:rsidRPr="00846B06">
        <w:t xml:space="preserve"> lediglich aktiviert werden. Gehen Sie dafür im Administrationsbereich des Shops zu </w:t>
      </w:r>
      <w:r w:rsidRPr="00A54171">
        <w:rPr>
          <w:rStyle w:val="EingabefelderundNavigationsschritteZchn"/>
        </w:rPr>
        <w:t>Erweiterungen</w:t>
      </w:r>
      <w:r w:rsidRPr="00846B06">
        <w:t xml:space="preserve"> -&gt; </w:t>
      </w:r>
      <w:r w:rsidRPr="00A54171">
        <w:rPr>
          <w:rStyle w:val="EingabefelderundNavigationsschritteZchn"/>
        </w:rPr>
        <w:t>Module</w:t>
      </w:r>
      <w:r w:rsidRPr="00846B06">
        <w:t xml:space="preserve">. In der Registerkarte Stamm des Moduls drücken Sie auf die Schaltfläche </w:t>
      </w:r>
      <w:r w:rsidRPr="00A54171">
        <w:rPr>
          <w:rStyle w:val="EingabefelderundNavigationsschritteZchn"/>
        </w:rPr>
        <w:t>Aktivieren</w:t>
      </w:r>
      <w:r w:rsidRPr="00846B06">
        <w:t>.</w:t>
      </w:r>
    </w:p>
    <w:p w14:paraId="3A44F3C9" w14:textId="77777777" w:rsidR="00846B06" w:rsidRDefault="00846B06" w:rsidP="00A500E1"/>
    <w:p w14:paraId="19C1D745" w14:textId="6B73E99A" w:rsidR="00A500E1" w:rsidRPr="00165004" w:rsidRDefault="00E728AF" w:rsidP="00A500E1">
      <w:pPr>
        <w:rPr>
          <w:rFonts w:eastAsia="Calibri"/>
        </w:rPr>
      </w:pPr>
      <w:r w:rsidRPr="00165004">
        <w:t>B</w:t>
      </w:r>
      <w:r w:rsidR="00A500E1" w:rsidRPr="00165004">
        <w:t xml:space="preserve">efolgen Sie </w:t>
      </w:r>
      <w:r w:rsidR="00DA1C95">
        <w:t xml:space="preserve">ansonsten </w:t>
      </w:r>
      <w:r w:rsidR="00A500E1" w:rsidRPr="00165004">
        <w:t>die Anleitung Schritt für Schritt.</w:t>
      </w:r>
      <w:r w:rsidRPr="00165004">
        <w:t xml:space="preserve"> Nach der Installation </w:t>
      </w:r>
      <w:r w:rsidR="008F59D7" w:rsidRPr="00165004">
        <w:t>von Theme und Modul</w:t>
      </w:r>
      <w:r w:rsidRPr="00165004">
        <w:t xml:space="preserve"> kontrollieren Sie bitte mit Hilfe der am Ende dieser Anleitung stehenden Checkliste, ob alle Schritte durchgeführt wurden.</w:t>
      </w:r>
    </w:p>
    <w:p w14:paraId="7BA347EF" w14:textId="179CE255" w:rsidR="000930BB" w:rsidRDefault="000930BB" w:rsidP="00A500E1">
      <w:pPr>
        <w:pStyle w:val="berschrift1"/>
        <w:numPr>
          <w:ilvl w:val="0"/>
          <w:numId w:val="1"/>
        </w:numPr>
        <w:rPr>
          <w:lang w:val="de-DE"/>
        </w:rPr>
      </w:pPr>
      <w:bookmarkStart w:id="22" w:name="_Toc337645509"/>
      <w:bookmarkStart w:id="23" w:name="_Toc337651797"/>
      <w:bookmarkStart w:id="24" w:name="_Toc349642075"/>
      <w:bookmarkStart w:id="25" w:name="_Toc349643154"/>
      <w:bookmarkStart w:id="26" w:name="_Toc354657452"/>
      <w:bookmarkStart w:id="27" w:name="_Toc355611714"/>
      <w:bookmarkStart w:id="28" w:name="_Toc399157399"/>
      <w:bookmarkStart w:id="29" w:name="_Ref196626766"/>
      <w:bookmarkEnd w:id="22"/>
      <w:bookmarkEnd w:id="23"/>
      <w:bookmarkEnd w:id="24"/>
      <w:bookmarkEnd w:id="25"/>
      <w:bookmarkEnd w:id="26"/>
      <w:bookmarkEnd w:id="27"/>
      <w:r w:rsidRPr="000930BB">
        <w:rPr>
          <w:lang w:val="de-DE"/>
        </w:rPr>
        <w:t xml:space="preserve">Voriges </w:t>
      </w:r>
      <w:r>
        <w:rPr>
          <w:lang w:val="de-DE"/>
        </w:rPr>
        <w:t>Modul entfernen</w:t>
      </w:r>
      <w:bookmarkEnd w:id="28"/>
    </w:p>
    <w:p w14:paraId="647A91E1" w14:textId="52170EE7" w:rsidR="009173B6" w:rsidRDefault="009173B6" w:rsidP="009173B6">
      <w:r w:rsidRPr="009173B6">
        <w:t>Wenn Sie in Ihrem OXID eShop bereits das Mobile Theme 1.2.0 im Einsatz hatten und ein Update der bestehenden Installation durchführen wollen, müssen Sie das vorherige Modul komplett entfernen. Fertigen Sie zuvor ein Backup Ihres Shops und der Datenbank an.</w:t>
      </w:r>
    </w:p>
    <w:p w14:paraId="7636B278" w14:textId="77777777" w:rsidR="009173B6" w:rsidRDefault="009173B6" w:rsidP="009173B6"/>
    <w:p w14:paraId="2B69941D" w14:textId="7B03980A" w:rsidR="009173B6" w:rsidRDefault="009173B6" w:rsidP="009173B6">
      <w:pPr>
        <w:pStyle w:val="Listenabsatz"/>
        <w:numPr>
          <w:ilvl w:val="0"/>
          <w:numId w:val="42"/>
        </w:numPr>
      </w:pPr>
      <w:r w:rsidRPr="009173B6">
        <w:t xml:space="preserve">Gehen Sie im Administrationsbereich des Shops zu </w:t>
      </w:r>
      <w:r w:rsidRPr="00A54171">
        <w:rPr>
          <w:rStyle w:val="EingabefelderundNavigationsschritteZchn"/>
        </w:rPr>
        <w:t>Erweiterungen</w:t>
      </w:r>
      <w:r w:rsidRPr="009173B6">
        <w:t xml:space="preserve"> -&gt; </w:t>
      </w:r>
      <w:r w:rsidRPr="00A54171">
        <w:rPr>
          <w:rStyle w:val="EingabefelderundNavigationsschritteZchn"/>
        </w:rPr>
        <w:t>Module</w:t>
      </w:r>
      <w:r w:rsidRPr="009173B6">
        <w:t>.</w:t>
      </w:r>
    </w:p>
    <w:p w14:paraId="53ECA088" w14:textId="388C2CC5" w:rsidR="009173B6" w:rsidRDefault="00484D49" w:rsidP="00484D49">
      <w:pPr>
        <w:pStyle w:val="Listenabsatz"/>
        <w:numPr>
          <w:ilvl w:val="0"/>
          <w:numId w:val="42"/>
        </w:numPr>
      </w:pPr>
      <w:r w:rsidRPr="00484D49">
        <w:t>Wählen Sie das Modul Theme Switch aus und deaktivieren Sie es.</w:t>
      </w:r>
    </w:p>
    <w:p w14:paraId="749E57A8" w14:textId="667E9A91" w:rsidR="00484D49" w:rsidRDefault="00484D49" w:rsidP="00484D49">
      <w:pPr>
        <w:pStyle w:val="Listenabsatz"/>
        <w:numPr>
          <w:ilvl w:val="0"/>
          <w:numId w:val="42"/>
        </w:numPr>
      </w:pPr>
      <w:r w:rsidRPr="00484D49">
        <w:t xml:space="preserve">Löschen Sie das Verzeichnis </w:t>
      </w:r>
      <w:r w:rsidRPr="00484D49">
        <w:rPr>
          <w:rStyle w:val="DateinamenundPfadeZchn"/>
        </w:rPr>
        <w:t>/modules/oe/oethemeswitcher</w:t>
      </w:r>
      <w:r w:rsidRPr="00484D49">
        <w:t>.</w:t>
      </w:r>
    </w:p>
    <w:p w14:paraId="118D0A19" w14:textId="0B8D1800" w:rsidR="00484D49" w:rsidRPr="009173B6" w:rsidRDefault="00484D49" w:rsidP="00484D49">
      <w:pPr>
        <w:pStyle w:val="Listenabsatz"/>
        <w:numPr>
          <w:ilvl w:val="0"/>
          <w:numId w:val="42"/>
        </w:numPr>
      </w:pPr>
      <w:r w:rsidRPr="00484D4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484D49">
        <w:rPr>
          <w:rStyle w:val="EingabefelderundNavigationsschritteZchn"/>
        </w:rPr>
        <w:t>Ja</w:t>
      </w:r>
      <w:r w:rsidRPr="00484D49">
        <w:t xml:space="preserve"> drücken.</w:t>
      </w:r>
    </w:p>
    <w:p w14:paraId="34969B15" w14:textId="5B1A6C44" w:rsidR="00A500E1" w:rsidRPr="00165004" w:rsidRDefault="007B6222" w:rsidP="00A500E1">
      <w:pPr>
        <w:pStyle w:val="berschrift1"/>
        <w:numPr>
          <w:ilvl w:val="0"/>
          <w:numId w:val="1"/>
        </w:numPr>
        <w:rPr>
          <w:rFonts w:ascii="Courier New" w:hAnsi="Courier New" w:cs="Courier New"/>
          <w:lang w:val="de-DE"/>
        </w:rPr>
      </w:pPr>
      <w:bookmarkStart w:id="30" w:name="_Toc399157400"/>
      <w:r>
        <w:rPr>
          <w:lang w:val="de-DE"/>
        </w:rPr>
        <w:t>D</w:t>
      </w:r>
      <w:r w:rsidR="00A500E1" w:rsidRPr="00165004">
        <w:rPr>
          <w:lang w:val="de-DE"/>
        </w:rPr>
        <w:t>ateie</w:t>
      </w:r>
      <w:bookmarkEnd w:id="29"/>
      <w:r w:rsidR="00A500E1" w:rsidRPr="00165004">
        <w:rPr>
          <w:lang w:val="de-DE"/>
        </w:rPr>
        <w:t xml:space="preserve">n </w:t>
      </w:r>
      <w:r>
        <w:rPr>
          <w:lang w:val="de-DE"/>
        </w:rPr>
        <w:t xml:space="preserve">des Moduls </w:t>
      </w:r>
      <w:r w:rsidR="00A500E1" w:rsidRPr="00165004">
        <w:rPr>
          <w:lang w:val="de-DE"/>
        </w:rPr>
        <w:t>kopieren</w:t>
      </w:r>
      <w:bookmarkEnd w:id="30"/>
    </w:p>
    <w:p w14:paraId="3FB5843F" w14:textId="60ABB584" w:rsidR="00641C5C" w:rsidRDefault="00A500E1">
      <w:r w:rsidRPr="00165004">
        <w:t xml:space="preserve">Kopieren </w:t>
      </w:r>
      <w:r w:rsidR="00DB1107">
        <w:t xml:space="preserve">Sie </w:t>
      </w:r>
      <w:r w:rsidR="00A35550">
        <w:t>de</w:t>
      </w:r>
      <w:r w:rsidRPr="00165004">
        <w:t xml:space="preserve">n Inhalt des Ordners </w:t>
      </w:r>
      <w:r w:rsidR="00642865" w:rsidRPr="00165004">
        <w:rPr>
          <w:rStyle w:val="DateinamenundPfadeZchn"/>
        </w:rPr>
        <w:t>/</w:t>
      </w:r>
      <w:r w:rsidR="00F4623D">
        <w:rPr>
          <w:rStyle w:val="DateinamenundPfadeZchn"/>
        </w:rPr>
        <w:t xml:space="preserve">OXID eShop </w:t>
      </w:r>
      <w:r w:rsidR="004160CE">
        <w:rPr>
          <w:rStyle w:val="DateinamenundPfadeZchn"/>
        </w:rPr>
        <w:t>t</w:t>
      </w:r>
      <w:r w:rsidR="00F4623D">
        <w:rPr>
          <w:rStyle w:val="DateinamenundPfadeZchn"/>
        </w:rPr>
        <w:t xml:space="preserve">heme </w:t>
      </w:r>
      <w:r w:rsidR="004160CE">
        <w:rPr>
          <w:rStyle w:val="DateinamenundPfadeZchn"/>
        </w:rPr>
        <w:t>s</w:t>
      </w:r>
      <w:r w:rsidR="00F4623D">
        <w:rPr>
          <w:rStyle w:val="DateinamenundPfadeZchn"/>
        </w:rPr>
        <w:t>witch</w:t>
      </w:r>
      <w:r w:rsidR="00A3041B" w:rsidRPr="00165004">
        <w:rPr>
          <w:rStyle w:val="DateinamenundPfadeZchn"/>
        </w:rPr>
        <w:t>/</w:t>
      </w:r>
      <w:r w:rsidRPr="00165004">
        <w:rPr>
          <w:rStyle w:val="DateinamenundPfadeZchn"/>
        </w:rPr>
        <w:t>copy_this</w:t>
      </w:r>
      <w:r w:rsidR="00850B60" w:rsidRPr="00165004">
        <w:rPr>
          <w:rStyle w:val="DateinamenundPfadeZchn"/>
        </w:rPr>
        <w:t xml:space="preserve"> </w:t>
      </w:r>
      <w:r w:rsidRPr="00165004">
        <w:t>in das Hauptverzeichnis Ihres Shops.</w:t>
      </w:r>
    </w:p>
    <w:p w14:paraId="0282CB16" w14:textId="7DCD7E00" w:rsidR="00641C5C" w:rsidRDefault="00641C5C" w:rsidP="00641C5C">
      <w:pPr>
        <w:pStyle w:val="berschrift1"/>
      </w:pPr>
      <w:bookmarkStart w:id="31" w:name="_Toc399157401"/>
      <w:r>
        <w:t>Templates des Moduls vorbereiten</w:t>
      </w:r>
      <w:bookmarkEnd w:id="31"/>
    </w:p>
    <w:p w14:paraId="48FBC551" w14:textId="4E60C534" w:rsidR="00641C5C" w:rsidRDefault="00641C5C" w:rsidP="00641C5C">
      <w:r>
        <w:t xml:space="preserve">Im Verzeichnis </w:t>
      </w:r>
      <w:r w:rsidRPr="00165004">
        <w:rPr>
          <w:rStyle w:val="DateinamenundPfadeZchn"/>
        </w:rPr>
        <w:t>/</w:t>
      </w:r>
      <w:r>
        <w:rPr>
          <w:rStyle w:val="DateinamenundPfadeZchn"/>
        </w:rPr>
        <w:t>OXID eShop theme switch</w:t>
      </w:r>
      <w:r w:rsidRPr="009160E2">
        <w:rPr>
          <w:rStyle w:val="DateinamenundPfadeZchn"/>
        </w:rPr>
        <w:t>/</w:t>
      </w:r>
      <w:r w:rsidRPr="002A485E">
        <w:rPr>
          <w:rStyle w:val="DateinamenundPfadeZchn"/>
        </w:rPr>
        <w:t>changed_full</w:t>
      </w:r>
      <w:r w:rsidR="002A485E">
        <w:rPr>
          <w:bCs/>
          <w:iCs/>
        </w:rPr>
        <w:t xml:space="preserve"> </w:t>
      </w:r>
      <w:r>
        <w:rPr>
          <w:bCs/>
          <w:iCs/>
        </w:rPr>
        <w:t>bef</w:t>
      </w:r>
      <w:r>
        <w:t>inden sich weitere Dateien, die für den Einsatz des Moduls im Shop notwendig sind.</w:t>
      </w:r>
    </w:p>
    <w:p w14:paraId="624B6B93" w14:textId="77777777" w:rsidR="00371554" w:rsidRDefault="00371554" w:rsidP="00641C5C"/>
    <w:p w14:paraId="026AC7D0" w14:textId="17847783" w:rsidR="00371554" w:rsidRPr="0040366E" w:rsidRDefault="00371554" w:rsidP="00641C5C">
      <w:r w:rsidRPr="0040366E">
        <w:t>Sollten Sie das Modul in einem Shop ohne angepasste Templates und Dateien installieren, so können Sie alle im Verzeichnis enthaltenen Dateien direkt in den Shop kopieren.</w:t>
      </w:r>
    </w:p>
    <w:p w14:paraId="4FE9AC17" w14:textId="77777777" w:rsidR="00371554" w:rsidRDefault="00371554" w:rsidP="00641C5C">
      <w:pPr>
        <w:rPr>
          <w:lang w:val="en-GB"/>
        </w:rPr>
      </w:pPr>
    </w:p>
    <w:p w14:paraId="527BBD7B" w14:textId="4DC978A4" w:rsidR="00371554" w:rsidRDefault="00371554" w:rsidP="00E45F24">
      <w:pPr>
        <w:pStyle w:val="DateinamenundPfade"/>
        <w:rPr>
          <w:b w:val="0"/>
          <w:i w:val="0"/>
          <w:color w:val="auto"/>
        </w:rPr>
      </w:pPr>
      <w:r w:rsidRPr="00E45F24">
        <w:rPr>
          <w:b w:val="0"/>
          <w:i w:val="0"/>
          <w:color w:val="auto"/>
        </w:rPr>
        <w:lastRenderedPageBreak/>
        <w:t xml:space="preserve">Generell und insbesondere im Falle eines angepassten Shops müssen Sie alte und neue </w:t>
      </w:r>
      <w:r w:rsidR="00ED49A7">
        <w:rPr>
          <w:b w:val="0"/>
          <w:i w:val="0"/>
          <w:color w:val="auto"/>
        </w:rPr>
        <w:t xml:space="preserve">Dateien </w:t>
      </w:r>
      <w:r w:rsidRPr="00E45F24">
        <w:rPr>
          <w:b w:val="0"/>
          <w:i w:val="0"/>
          <w:color w:val="auto"/>
        </w:rPr>
        <w:t xml:space="preserve">miteinander vergleichen und aktuelle Änderungen übernehmen. Die Änderungen </w:t>
      </w:r>
      <w:r w:rsidR="00ED49A7">
        <w:rPr>
          <w:b w:val="0"/>
          <w:i w:val="0"/>
          <w:color w:val="auto"/>
        </w:rPr>
        <w:t xml:space="preserve">in den Templates </w:t>
      </w:r>
      <w:r w:rsidRPr="00E45F24">
        <w:rPr>
          <w:b w:val="0"/>
          <w:i w:val="0"/>
          <w:color w:val="auto"/>
        </w:rPr>
        <w:t>sind im Verzeichnis</w:t>
      </w:r>
      <w:r>
        <w:t xml:space="preserve"> </w:t>
      </w:r>
      <w:r w:rsidR="00E45F24" w:rsidRPr="00E45F24">
        <w:t>/OXID eShop theme switch</w:t>
      </w:r>
      <w:r>
        <w:t>/temp</w:t>
      </w:r>
      <w:r w:rsidR="00E45F24">
        <w:t>l</w:t>
      </w:r>
      <w:r w:rsidR="0052498A">
        <w:t>_docu</w:t>
      </w:r>
      <w:r>
        <w:t>_</w:t>
      </w:r>
      <w:r w:rsidR="0052498A">
        <w:t>mobile_blocks</w:t>
      </w:r>
      <w:r w:rsidRPr="00E45F24">
        <w:rPr>
          <w:b w:val="0"/>
          <w:i w:val="0"/>
          <w:color w:val="auto"/>
        </w:rPr>
        <w:t xml:space="preserve"> dokumentiert.</w:t>
      </w:r>
    </w:p>
    <w:p w14:paraId="64EBD496" w14:textId="77777777" w:rsidR="00DE473B" w:rsidRDefault="00DE473B" w:rsidP="00E45F24">
      <w:pPr>
        <w:pStyle w:val="DateinamenundPfade"/>
        <w:rPr>
          <w:b w:val="0"/>
          <w:i w:val="0"/>
          <w:color w:val="auto"/>
        </w:rPr>
      </w:pPr>
    </w:p>
    <w:p w14:paraId="464761C6" w14:textId="5C32D6CF" w:rsidR="00DE473B" w:rsidRPr="00DE473B" w:rsidRDefault="00DE473B" w:rsidP="00E45F24">
      <w:pPr>
        <w:pStyle w:val="DateinamenundPfade"/>
        <w:rPr>
          <w:b w:val="0"/>
          <w:i w:val="0"/>
          <w:color w:val="auto"/>
        </w:rPr>
      </w:pPr>
      <w:r w:rsidRPr="00DE473B">
        <w:rPr>
          <w:b w:val="0"/>
          <w:i w:val="0"/>
          <w:color w:val="auto"/>
        </w:rPr>
        <w:t>Das Verzeichnis mit der Template-Dokumentation ist im Installationspaket nur vorhanden, wenn es auch Änderungen in den jeweiligen Templates und Dateien gab (kein Verzeichnis im Installationspaket von Mobile Theme 1.3.0).</w:t>
      </w:r>
    </w:p>
    <w:p w14:paraId="36CBD877" w14:textId="3858BFE8" w:rsidR="0009495B" w:rsidRDefault="005D67C4" w:rsidP="0009495B">
      <w:pPr>
        <w:pStyle w:val="berschrift1"/>
        <w:numPr>
          <w:ilvl w:val="0"/>
          <w:numId w:val="1"/>
        </w:numPr>
        <w:rPr>
          <w:color w:val="auto"/>
          <w:lang w:val="de-DE"/>
        </w:rPr>
      </w:pPr>
      <w:bookmarkStart w:id="32" w:name="_Toc399157402"/>
      <w:bookmarkStart w:id="33" w:name="_Ref231203733"/>
      <w:bookmarkStart w:id="34" w:name="_Ref196626940"/>
      <w:r>
        <w:rPr>
          <w:color w:val="auto"/>
          <w:lang w:val="de-DE"/>
        </w:rPr>
        <w:t>Templates</w:t>
      </w:r>
      <w:r w:rsidR="009A2D68">
        <w:rPr>
          <w:color w:val="auto"/>
          <w:lang w:val="de-DE"/>
        </w:rPr>
        <w:t xml:space="preserve"> </w:t>
      </w:r>
      <w:r w:rsidR="00154EC1">
        <w:rPr>
          <w:color w:val="auto"/>
          <w:lang w:val="de-DE"/>
        </w:rPr>
        <w:t xml:space="preserve">und Dateien </w:t>
      </w:r>
      <w:r w:rsidR="009A2D68">
        <w:rPr>
          <w:color w:val="auto"/>
          <w:lang w:val="de-DE"/>
        </w:rPr>
        <w:t xml:space="preserve">des Themes </w:t>
      </w:r>
      <w:r>
        <w:rPr>
          <w:color w:val="auto"/>
          <w:lang w:val="de-DE"/>
        </w:rPr>
        <w:t>vorbereiten</w:t>
      </w:r>
      <w:bookmarkEnd w:id="32"/>
    </w:p>
    <w:p w14:paraId="45562CEC" w14:textId="1C2B1EE1" w:rsidR="00E52FA0" w:rsidRDefault="002A485E" w:rsidP="009A2D68">
      <w:r>
        <w:t>Das</w:t>
      </w:r>
      <w:r w:rsidR="00E52FA0">
        <w:t xml:space="preserve"> Verzeichnis </w:t>
      </w:r>
      <w:r w:rsidR="00E52FA0" w:rsidRPr="00165004">
        <w:rPr>
          <w:rStyle w:val="DateinamenundPfadeZchn"/>
        </w:rPr>
        <w:t>/</w:t>
      </w:r>
      <w:r w:rsidR="00E52FA0">
        <w:rPr>
          <w:rStyle w:val="DateinamenundPfadeZchn"/>
        </w:rPr>
        <w:t>OXID eShop mobile theme</w:t>
      </w:r>
      <w:r w:rsidR="00E52FA0" w:rsidRPr="009160E2">
        <w:rPr>
          <w:rStyle w:val="DateinamenundPfadeZchn"/>
        </w:rPr>
        <w:t>/</w:t>
      </w:r>
      <w:r w:rsidR="00E52FA0" w:rsidRPr="00165004">
        <w:rPr>
          <w:rStyle w:val="DateinamenundPfadeZchn"/>
        </w:rPr>
        <w:t>copy_this</w:t>
      </w:r>
      <w:r w:rsidR="00E52FA0" w:rsidRPr="00FF2BFE">
        <w:rPr>
          <w:bCs/>
          <w:iCs/>
        </w:rPr>
        <w:t xml:space="preserve"> </w:t>
      </w:r>
      <w:r>
        <w:rPr>
          <w:bCs/>
          <w:iCs/>
        </w:rPr>
        <w:t>enthält</w:t>
      </w:r>
      <w:r w:rsidR="00E52FA0">
        <w:t xml:space="preserve"> Templates und weitere Dateien des </w:t>
      </w:r>
      <w:r>
        <w:t xml:space="preserve">Mobile </w:t>
      </w:r>
      <w:r w:rsidR="00E52FA0">
        <w:t>Themes.</w:t>
      </w:r>
    </w:p>
    <w:p w14:paraId="5A446A8C" w14:textId="77777777" w:rsidR="00EA70C1" w:rsidRDefault="00EA70C1" w:rsidP="009A2D68"/>
    <w:p w14:paraId="16865F31" w14:textId="4BF14EFE" w:rsidR="003D52DB" w:rsidRDefault="003D52DB" w:rsidP="009A2D68">
      <w:r w:rsidRPr="003D52DB">
        <w:t xml:space="preserve">Sollten Sie das </w:t>
      </w:r>
      <w:r w:rsidR="005A15AB">
        <w:t>Theme</w:t>
      </w:r>
      <w:r w:rsidRPr="003D52DB">
        <w:t xml:space="preserve"> in einem Shop ohne angepasste Templates und Dateien installieren, so können Sie alle im Verzeichnis enthaltenen Dateien direkt in den Shop kopieren.</w:t>
      </w:r>
      <w:r>
        <w:t xml:space="preserve"> </w:t>
      </w:r>
    </w:p>
    <w:p w14:paraId="6EF55876" w14:textId="77777777" w:rsidR="005A15AB" w:rsidRDefault="005A15AB" w:rsidP="009A2D68"/>
    <w:p w14:paraId="5A96DF3D" w14:textId="0886C776" w:rsidR="005A15AB" w:rsidRDefault="005A15AB" w:rsidP="005A15AB">
      <w:r w:rsidRPr="00DE4323">
        <w:t xml:space="preserve">Generell und insbesondere im Falle eines angepassten Shops müssen Sie alte und neue Templates </w:t>
      </w:r>
      <w:r w:rsidR="007E78D9">
        <w:t>sowie</w:t>
      </w:r>
      <w:r w:rsidRPr="00DE4323">
        <w:t xml:space="preserve"> Dateien miteinander vergleichen und aktuelle Änderungen übernehmen.</w:t>
      </w:r>
      <w:r>
        <w:t xml:space="preserve"> </w:t>
      </w:r>
      <w:r w:rsidRPr="00E012B6">
        <w:t xml:space="preserve">Die </w:t>
      </w:r>
      <w:r w:rsidRPr="00453E87">
        <w:t>Änderungen sind</w:t>
      </w:r>
      <w:r>
        <w:t xml:space="preserve"> in folgende</w:t>
      </w:r>
      <w:r w:rsidR="002C38D8">
        <w:t>n</w:t>
      </w:r>
      <w:r>
        <w:t xml:space="preserve"> Verzeichnis</w:t>
      </w:r>
      <w:r w:rsidR="002C38D8">
        <w:t>sen</w:t>
      </w:r>
      <w:r>
        <w:t xml:space="preserve"> dokumentiert:</w:t>
      </w:r>
    </w:p>
    <w:p w14:paraId="16062531" w14:textId="1B5D40C7" w:rsidR="00E52FA0" w:rsidRDefault="005A15AB" w:rsidP="005F7591">
      <w:pPr>
        <w:pStyle w:val="Listenabsatz"/>
        <w:numPr>
          <w:ilvl w:val="0"/>
          <w:numId w:val="40"/>
        </w:numPr>
      </w:pPr>
      <w:r w:rsidRPr="00165004">
        <w:rPr>
          <w:rStyle w:val="DateinamenundPfadeZchn"/>
        </w:rPr>
        <w:t>/</w:t>
      </w:r>
      <w:r>
        <w:rPr>
          <w:rStyle w:val="DateinamenundPfadeZchn"/>
        </w:rPr>
        <w:t>OXID eShop mobile theme</w:t>
      </w:r>
      <w:r w:rsidRPr="009160E2">
        <w:rPr>
          <w:rStyle w:val="DateinamenundPfadeZchn"/>
        </w:rPr>
        <w:t>/</w:t>
      </w:r>
      <w:r w:rsidRPr="005A15AB">
        <w:rPr>
          <w:rStyle w:val="DateinamenundPfadeZchn"/>
        </w:rPr>
        <w:t>templ_d</w:t>
      </w:r>
      <w:r w:rsidR="005B346D">
        <w:rPr>
          <w:rStyle w:val="DateinamenundPfadeZchn"/>
        </w:rPr>
        <w:t>ocu</w:t>
      </w:r>
      <w:r w:rsidRPr="005A15AB">
        <w:rPr>
          <w:rStyle w:val="DateinamenundPfadeZchn"/>
        </w:rPr>
        <w:t>_mobile_views</w:t>
      </w:r>
      <w:r>
        <w:t xml:space="preserve"> – Änderungen in Templates</w:t>
      </w:r>
    </w:p>
    <w:p w14:paraId="359EC15A" w14:textId="195E221F" w:rsidR="002C38D8" w:rsidRDefault="002C38D8" w:rsidP="002C38D8">
      <w:pPr>
        <w:pStyle w:val="Listenabsatz"/>
        <w:numPr>
          <w:ilvl w:val="0"/>
          <w:numId w:val="40"/>
        </w:numPr>
      </w:pPr>
      <w:r w:rsidRPr="002C38D8">
        <w:rPr>
          <w:rStyle w:val="DateinamenundPfadeZchn"/>
        </w:rPr>
        <w:t>/OXID eShop mobile theme/templ_docu_mobile_src</w:t>
      </w:r>
      <w:r w:rsidRPr="002C38D8">
        <w:t xml:space="preserve"> – Änderungen in CSS und JavaScript</w:t>
      </w:r>
    </w:p>
    <w:p w14:paraId="2FB21168" w14:textId="77777777" w:rsidR="002C38D8" w:rsidRDefault="002C38D8" w:rsidP="002C38D8"/>
    <w:p w14:paraId="508DEDC1" w14:textId="7D0A572E" w:rsidR="002C38D8" w:rsidRDefault="002C38D8" w:rsidP="002C38D8">
      <w:r w:rsidRPr="002C38D8">
        <w:t xml:space="preserve">Die Verzeichnisse mit der Template-Dokumentation sind im Installationspaket nur vorhanden, wenn es auch Änderungen in den jeweiligen </w:t>
      </w:r>
      <w:r>
        <w:t>Templates und Dateien gab (kein</w:t>
      </w:r>
      <w:r w:rsidRPr="002C38D8">
        <w:t xml:space="preserve"> Verzeichnis </w:t>
      </w:r>
      <w:r>
        <w:t xml:space="preserve">für </w:t>
      </w:r>
      <w:r w:rsidRPr="002C38D8">
        <w:t>Änderungen in CSS und JavaScript im Installationspaket von Mobile Theme 1.3.0).</w:t>
      </w:r>
    </w:p>
    <w:p w14:paraId="00B2F0C1" w14:textId="77777777" w:rsidR="00050A51" w:rsidRPr="00986EA8" w:rsidRDefault="00050A51" w:rsidP="00050A51">
      <w:pPr>
        <w:pStyle w:val="berschrift1"/>
        <w:numPr>
          <w:ilvl w:val="0"/>
          <w:numId w:val="1"/>
        </w:numPr>
        <w:rPr>
          <w:color w:val="auto"/>
          <w:lang w:val="de-DE"/>
        </w:rPr>
      </w:pPr>
      <w:bookmarkStart w:id="35" w:name="_Ref196626926"/>
      <w:bookmarkStart w:id="36" w:name="_Toc399157403"/>
      <w:r w:rsidRPr="00986EA8">
        <w:rPr>
          <w:color w:val="auto"/>
          <w:lang w:val="de-DE"/>
        </w:rPr>
        <w:t xml:space="preserve">Modul </w:t>
      </w:r>
      <w:bookmarkEnd w:id="35"/>
      <w:r>
        <w:rPr>
          <w:color w:val="auto"/>
          <w:lang w:val="de-DE"/>
        </w:rPr>
        <w:t xml:space="preserve">aktivieren und </w:t>
      </w:r>
      <w:r w:rsidRPr="00986EA8">
        <w:rPr>
          <w:color w:val="auto"/>
          <w:lang w:val="de-DE"/>
        </w:rPr>
        <w:t>konfigurieren</w:t>
      </w:r>
      <w:bookmarkEnd w:id="36"/>
    </w:p>
    <w:p w14:paraId="6BCADA87" w14:textId="77777777" w:rsidR="00050A51" w:rsidRDefault="00050A51" w:rsidP="00050A51">
      <w:r w:rsidRPr="00165004">
        <w:t xml:space="preserve">Das Modul muss im Shop aktiviert werden. Gehen Sie im Administrationsbereich des Shops zu </w:t>
      </w:r>
      <w:r w:rsidRPr="00165004">
        <w:rPr>
          <w:rStyle w:val="EingabefelderundNavigationsschritteZchn"/>
        </w:rPr>
        <w:t>Erweiterungen</w:t>
      </w:r>
      <w:r w:rsidRPr="00165004">
        <w:t xml:space="preserve"> -&gt; </w:t>
      </w:r>
      <w:r w:rsidRPr="00165004">
        <w:rPr>
          <w:rStyle w:val="EingabefelderundNavigationsschritteZchn"/>
        </w:rPr>
        <w:t>Module</w:t>
      </w:r>
      <w:r w:rsidRPr="00165004">
        <w:t xml:space="preserve"> und wählen Sie das Modul aus. </w:t>
      </w:r>
      <w:r>
        <w:t>Auf</w:t>
      </w:r>
      <w:r w:rsidRPr="00165004">
        <w:t xml:space="preserve"> der Registerkarte </w:t>
      </w:r>
      <w:r w:rsidRPr="00165004">
        <w:rPr>
          <w:rStyle w:val="EingabefelderundNavigationsschritteZchn"/>
        </w:rPr>
        <w:t>Stamm</w:t>
      </w:r>
      <w:r w:rsidRPr="00165004">
        <w:t xml:space="preserve"> drücken Sie auf die Schaltfläche </w:t>
      </w:r>
      <w:r w:rsidRPr="00165004">
        <w:rPr>
          <w:rStyle w:val="EingabefelderundNavigationsschritteZchn"/>
        </w:rPr>
        <w:t>Aktivieren</w:t>
      </w:r>
      <w:r w:rsidRPr="00165004">
        <w:t>.</w:t>
      </w:r>
    </w:p>
    <w:p w14:paraId="602E52A5" w14:textId="77777777" w:rsidR="00050A51" w:rsidRDefault="00050A51" w:rsidP="00050A51"/>
    <w:p w14:paraId="5F180ECF" w14:textId="7406AB3C" w:rsidR="00050A51" w:rsidRDefault="00050A51" w:rsidP="002C38D8">
      <w:r>
        <w:t xml:space="preserve">Wechseln Sie zur Registerkarte </w:t>
      </w:r>
      <w:r w:rsidRPr="00A83891">
        <w:rPr>
          <w:rStyle w:val="EingabefelderundNavigationsschritteZchn"/>
        </w:rPr>
        <w:t>Einstellungen</w:t>
      </w:r>
      <w:r>
        <w:t xml:space="preserve"> und tragen Sie den Namen des Mobile Themes ein, welches für die mobile Anzeige verwendet werden soll. Der Standardeintrag ist "mobile" und entspricht der ID des Mobile Themes aus dessen Konfigurationsdatei </w:t>
      </w:r>
      <w:r w:rsidRPr="00A80C05">
        <w:rPr>
          <w:rStyle w:val="DateinamenundPfadeZchn"/>
        </w:rPr>
        <w:t>themes.php</w:t>
      </w:r>
      <w:r>
        <w:t>.</w:t>
      </w:r>
    </w:p>
    <w:p w14:paraId="78BE0CE0" w14:textId="5E17E636" w:rsidR="00DB1E06" w:rsidRDefault="00DB1E06">
      <w:pPr>
        <w:spacing w:line="240" w:lineRule="auto"/>
      </w:pPr>
      <w:r>
        <w:br w:type="page"/>
      </w:r>
    </w:p>
    <w:p w14:paraId="0E034038" w14:textId="42BB2977" w:rsidR="004473B6" w:rsidRDefault="004473B6" w:rsidP="00655AA1">
      <w:pPr>
        <w:pStyle w:val="berschrift1"/>
        <w:rPr>
          <w:lang w:val="de-DE"/>
        </w:rPr>
      </w:pPr>
      <w:bookmarkStart w:id="37" w:name="_Toc399157404"/>
      <w:bookmarkEnd w:id="33"/>
      <w:r>
        <w:rPr>
          <w:lang w:val="de-DE"/>
        </w:rPr>
        <w:lastRenderedPageBreak/>
        <w:t>Konfigurationsdatei für Varnish anpassen (nur EE)</w:t>
      </w:r>
      <w:bookmarkEnd w:id="37"/>
    </w:p>
    <w:p w14:paraId="2DC35A4B" w14:textId="68496623" w:rsidR="004473B6" w:rsidRDefault="00563D9D" w:rsidP="004473B6">
      <w:r>
        <w:t>Haben Sie einen OXID eShop Enterprise Edition mit Hochlastoption im Einsatz und verwenden Sie Varnish für das Caching, ist es erforderlich, die Kon</w:t>
      </w:r>
      <w:r w:rsidR="009527F5">
        <w:t>f</w:t>
      </w:r>
      <w:r>
        <w:t xml:space="preserve">igurationsdatei </w:t>
      </w:r>
      <w:r w:rsidRPr="009527F5">
        <w:rPr>
          <w:rStyle w:val="DateinamenundPfadeZchn"/>
        </w:rPr>
        <w:t>default.vcl</w:t>
      </w:r>
      <w:r>
        <w:t xml:space="preserve"> des Reverse Proxy anzupassen. </w:t>
      </w:r>
      <w:r w:rsidR="009527F5">
        <w:t xml:space="preserve">Im Verzeichnis </w:t>
      </w:r>
      <w:r w:rsidR="009527F5" w:rsidRPr="009527F5">
        <w:rPr>
          <w:rStyle w:val="DateinamenundPfadeZchn"/>
        </w:rPr>
        <w:t>/</w:t>
      </w:r>
      <w:r w:rsidR="00513185">
        <w:rPr>
          <w:rStyle w:val="DateinamenundPfadeZchn"/>
        </w:rPr>
        <w:t>d</w:t>
      </w:r>
      <w:r w:rsidR="009527F5" w:rsidRPr="009527F5">
        <w:rPr>
          <w:rStyle w:val="DateinamenundPfadeZchn"/>
        </w:rPr>
        <w:t>ocumentation</w:t>
      </w:r>
      <w:r w:rsidR="009527F5">
        <w:t xml:space="preserve"> des Installationspaketes befindet sich die Datei </w:t>
      </w:r>
      <w:r w:rsidR="00513185">
        <w:rPr>
          <w:rStyle w:val="DateinamenundPfadeZchn"/>
        </w:rPr>
        <w:t>d</w:t>
      </w:r>
      <w:r w:rsidR="009527F5" w:rsidRPr="009527F5">
        <w:rPr>
          <w:rStyle w:val="DateinamenundPfadeZchn"/>
        </w:rPr>
        <w:t>evice.vcl</w:t>
      </w:r>
      <w:r w:rsidR="009527F5">
        <w:t>.</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Kopieren Sie den Inhalt der Datei </w:t>
      </w:r>
      <w:r w:rsidR="00513185">
        <w:rPr>
          <w:rStyle w:val="DateinamenundPfadeZchn"/>
        </w:rPr>
        <w:t>d</w:t>
      </w:r>
      <w:r w:rsidRPr="009527F5">
        <w:rPr>
          <w:rStyle w:val="DateinamenundPfadeZchn"/>
        </w:rPr>
        <w:t>evice.vcl</w:t>
      </w:r>
      <w:r>
        <w:t>.</w:t>
      </w:r>
    </w:p>
    <w:p w14:paraId="3BA08BCD" w14:textId="6605F7D3" w:rsidR="009527F5" w:rsidRDefault="009527F5" w:rsidP="009527F5">
      <w:pPr>
        <w:pStyle w:val="Listenabsatz"/>
        <w:numPr>
          <w:ilvl w:val="0"/>
          <w:numId w:val="39"/>
        </w:numPr>
      </w:pPr>
      <w:r>
        <w:t xml:space="preserve">Öffnen Sie Varnish's Konfigurationsdatei </w:t>
      </w:r>
      <w:r w:rsidRPr="009527F5">
        <w:rPr>
          <w:rStyle w:val="DateinamenundPfadeZchn"/>
        </w:rPr>
        <w:t>default.vcl</w:t>
      </w:r>
      <w:r w:rsidRPr="009527F5">
        <w:t>, die standardmäßig im Verzeichnis</w:t>
      </w:r>
      <w:r>
        <w:rPr>
          <w:rStyle w:val="DateinamenundPfadeZchn"/>
        </w:rPr>
        <w:t xml:space="preserve"> </w:t>
      </w:r>
      <w:r w:rsidRPr="00514FDA">
        <w:rPr>
          <w:rStyle w:val="DateinamenundPfadeZchn"/>
        </w:rPr>
        <w:t>/etc/varnish</w:t>
      </w:r>
      <w:r>
        <w:t xml:space="preserve"> gespeichert ist.</w:t>
      </w:r>
    </w:p>
    <w:p w14:paraId="6924349E" w14:textId="4FA1E6DB" w:rsidR="009527F5" w:rsidRPr="009527F5" w:rsidRDefault="00514FDA" w:rsidP="00514FDA">
      <w:pPr>
        <w:pStyle w:val="Listenabsatz"/>
        <w:numPr>
          <w:ilvl w:val="0"/>
          <w:numId w:val="39"/>
        </w:numPr>
      </w:pPr>
      <w:r>
        <w:t xml:space="preserve">Suchen Sie nach der Funktion </w:t>
      </w:r>
      <w:r w:rsidRPr="00851A2B">
        <w:rPr>
          <w:rStyle w:val="BenutzereingabenundCodeZchn"/>
        </w:rPr>
        <w:t>oxDefineDeviceTypeRecv</w:t>
      </w:r>
      <w:r>
        <w:t xml:space="preserve"> und ersetzen Sie den Inhalt </w:t>
      </w:r>
      <w:r w:rsidR="00650216">
        <w:t>durch den kopierten Code-Schnipsel</w:t>
      </w:r>
      <w:r>
        <w:t>.</w:t>
      </w:r>
    </w:p>
    <w:p w14:paraId="740F59EE" w14:textId="1273CA3A" w:rsidR="009527F5" w:rsidRDefault="00851A2B" w:rsidP="009527F5">
      <w:pPr>
        <w:pStyle w:val="Listenabsatz"/>
        <w:numPr>
          <w:ilvl w:val="0"/>
          <w:numId w:val="39"/>
        </w:numPr>
      </w:pPr>
      <w:r>
        <w:t xml:space="preserve">Ist die Funktion nicht vorhanden, fügen Sie </w:t>
      </w:r>
      <w:r w:rsidR="00650216">
        <w:t>d</w:t>
      </w:r>
      <w:r>
        <w:t>ie</w:t>
      </w:r>
      <w:r w:rsidR="00650216">
        <w:t>se</w:t>
      </w:r>
      <w:r>
        <w:t xml:space="preserve"> hinzu.</w:t>
      </w:r>
    </w:p>
    <w:p w14:paraId="4F9C6594" w14:textId="77777777" w:rsidR="00650216" w:rsidRDefault="00851A2B" w:rsidP="00851A2B">
      <w:pPr>
        <w:pStyle w:val="Listenabsatz"/>
        <w:numPr>
          <w:ilvl w:val="0"/>
          <w:numId w:val="39"/>
        </w:numPr>
      </w:pPr>
      <w:r>
        <w:t xml:space="preserve">Suchen Sie </w:t>
      </w:r>
      <w:r w:rsidR="00650216">
        <w:t xml:space="preserve">nun </w:t>
      </w:r>
      <w:r>
        <w:t xml:space="preserve">nach der Funktion </w:t>
      </w:r>
      <w:r w:rsidRPr="00851A2B">
        <w:rPr>
          <w:rStyle w:val="BenutzereingabenundCodeZchn"/>
        </w:rPr>
        <w:t>vcl_recv</w:t>
      </w:r>
      <w:r>
        <w:t xml:space="preserve">. </w:t>
      </w:r>
    </w:p>
    <w:p w14:paraId="41D538FE" w14:textId="6B1204C5" w:rsidR="00851A2B" w:rsidRDefault="00851A2B" w:rsidP="00851A2B">
      <w:pPr>
        <w:pStyle w:val="Listenabsatz"/>
        <w:numPr>
          <w:ilvl w:val="0"/>
          <w:numId w:val="39"/>
        </w:numPr>
      </w:pPr>
      <w:r>
        <w:t>Prüfen Sie, ob folgende Zeile enthalten ist:</w:t>
      </w:r>
      <w:r w:rsidR="00650216">
        <w:t xml:space="preserve"> </w:t>
      </w:r>
      <w:r w:rsidRPr="00851A2B">
        <w:rPr>
          <w:rStyle w:val="BenutzereingabenundCodeZchn"/>
        </w:rPr>
        <w:t>call oxDefineDeviceTypeRecv;</w:t>
      </w:r>
    </w:p>
    <w:p w14:paraId="0059AF6F" w14:textId="67A0C484" w:rsidR="00851A2B" w:rsidRDefault="00851A2B" w:rsidP="00851A2B">
      <w:pPr>
        <w:pStyle w:val="Listenabsatz"/>
        <w:numPr>
          <w:ilvl w:val="0"/>
          <w:numId w:val="39"/>
        </w:numPr>
      </w:pPr>
      <w:r>
        <w:t xml:space="preserve">Fehlt diese Zeile, fügen Sie </w:t>
      </w:r>
      <w:r w:rsidR="00650216">
        <w:t>d</w:t>
      </w:r>
      <w:r>
        <w:t>ie</w:t>
      </w:r>
      <w:r w:rsidR="00650216">
        <w:t>se</w:t>
      </w:r>
      <w:r>
        <w:t xml:space="preserve"> hinzu.</w:t>
      </w:r>
    </w:p>
    <w:p w14:paraId="50E6ED83" w14:textId="613E7BE7" w:rsidR="00C40BDA" w:rsidRPr="004473B6" w:rsidRDefault="00C40BDA" w:rsidP="00851A2B">
      <w:pPr>
        <w:pStyle w:val="Listenabsatz"/>
        <w:numPr>
          <w:ilvl w:val="0"/>
          <w:numId w:val="39"/>
        </w:numPr>
      </w:pPr>
      <w:r>
        <w:t>Starten Sie Varnish neu.</w:t>
      </w:r>
    </w:p>
    <w:p w14:paraId="58F4AEBC" w14:textId="77777777" w:rsidR="00A500E1" w:rsidRPr="00165004" w:rsidRDefault="00A500E1" w:rsidP="00655AA1">
      <w:pPr>
        <w:pStyle w:val="berschrift1"/>
        <w:rPr>
          <w:lang w:val="de-DE"/>
        </w:rPr>
      </w:pPr>
      <w:bookmarkStart w:id="38" w:name="_Toc399157405"/>
      <w:r w:rsidRPr="00165004">
        <w:rPr>
          <w:lang w:val="de-DE"/>
        </w:rPr>
        <w:t>Temporäre Dateien löschen</w:t>
      </w:r>
      <w:bookmarkEnd w:id="34"/>
      <w:bookmarkEnd w:id="38"/>
    </w:p>
    <w:p w14:paraId="3AF4ABFD" w14:textId="74ABAAA2" w:rsidR="000F1E4E" w:rsidRPr="00DB1E06" w:rsidRDefault="003460AF" w:rsidP="00DB1E06">
      <w:r w:rsidRPr="00165004">
        <w:t xml:space="preserve">Löschen Sie alle Dateien und Ordner außer der </w:t>
      </w:r>
      <w:r w:rsidRPr="00165004">
        <w:rPr>
          <w:rStyle w:val="DateinamenundPfadeZchn"/>
        </w:rPr>
        <w:t>.htaccess</w:t>
      </w:r>
      <w:r w:rsidRPr="00165004">
        <w:t xml:space="preserve"> aus dem Verzeichnis </w:t>
      </w:r>
      <w:r w:rsidRPr="00165004">
        <w:rPr>
          <w:rStyle w:val="DateinamenundPfadeZchn"/>
        </w:rPr>
        <w:t>/tmp</w:t>
      </w:r>
      <w:r w:rsidRPr="00165004">
        <w:rPr>
          <w:rFonts w:ascii="Verdana,BoldItalic" w:hAnsi="Verdana,BoldItalic" w:cs="Verdana,BoldItalic"/>
          <w:b/>
          <w:bCs/>
          <w:i/>
          <w:iCs/>
          <w:color w:val="404040"/>
        </w:rPr>
        <w:t xml:space="preserve"> </w:t>
      </w:r>
      <w:r w:rsidRPr="00165004">
        <w:t>des Shops.</w:t>
      </w:r>
    </w:p>
    <w:p w14:paraId="03328F26" w14:textId="531A81DC" w:rsidR="00A500E1" w:rsidRPr="00165004" w:rsidRDefault="00A500E1" w:rsidP="00A500E1">
      <w:pPr>
        <w:pStyle w:val="berschrift1"/>
        <w:numPr>
          <w:ilvl w:val="0"/>
          <w:numId w:val="1"/>
        </w:numPr>
        <w:rPr>
          <w:lang w:val="de-DE"/>
        </w:rPr>
      </w:pPr>
      <w:bookmarkStart w:id="39" w:name="_Toc399157406"/>
      <w:r w:rsidRPr="00165004">
        <w:rPr>
          <w:lang w:val="de-DE"/>
        </w:rPr>
        <w:t>Abschließende Checkliste</w:t>
      </w:r>
      <w:bookmarkEnd w:id="39"/>
    </w:p>
    <w:p w14:paraId="0621CB29" w14:textId="77777777" w:rsidR="006F52D6" w:rsidRDefault="00D7019D" w:rsidP="00A500E1">
      <w:r>
        <w:t xml:space="preserve">Mobile </w:t>
      </w:r>
      <w:r w:rsidR="00BC3CBB" w:rsidRPr="00165004">
        <w:t xml:space="preserve">Theme und Modul wurden fertig installiert. </w:t>
      </w:r>
    </w:p>
    <w:p w14:paraId="72AD88BC" w14:textId="77777777" w:rsidR="006F52D6" w:rsidRDefault="006F52D6" w:rsidP="00A500E1"/>
    <w:p w14:paraId="45AA55CF" w14:textId="597B8516" w:rsidR="00A500E1" w:rsidRPr="00165004" w:rsidRDefault="00BC3CBB" w:rsidP="00A500E1">
      <w:r w:rsidRPr="00165004">
        <w:t>Ü</w:t>
      </w:r>
      <w:r w:rsidR="00A500E1" w:rsidRPr="00165004">
        <w:t>berprüfen Sie</w:t>
      </w:r>
      <w:r w:rsidR="00B1440C" w:rsidRPr="00165004">
        <w:t xml:space="preserve"> bitte</w:t>
      </w:r>
      <w:r w:rsidR="00A500E1" w:rsidRPr="00165004">
        <w:t>, ob alle notwendigen Sc</w:t>
      </w:r>
      <w:r w:rsidRPr="00165004">
        <w:t>hritte durchgeführt worden sind. Rufen Sie den OXID eShop von einem mobilen Gerät, wie Smartphone oder Tablet, auf.</w:t>
      </w:r>
      <w:r w:rsidR="00F901F6" w:rsidRPr="00165004">
        <w:t xml:space="preserve"> Zum Testen der Anzeige eignen sich auch </w:t>
      </w:r>
      <w:r w:rsidR="00AE7294" w:rsidRPr="00165004">
        <w:t>Browser-Erweiterungen, welche ein mobiles Gerät emulieren.</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rsidRPr="00165004">
        <w:t>Alle Moduldateien wurden in den Shop</w:t>
      </w:r>
      <w:r w:rsidR="00717F8B" w:rsidRPr="00165004">
        <w:t xml:space="preserve"> kopiert</w:t>
      </w:r>
      <w:r w:rsidRPr="00165004">
        <w:t>?</w:t>
      </w:r>
    </w:p>
    <w:p w14:paraId="0A52CB2D" w14:textId="2549407C" w:rsidR="004E3AF2" w:rsidRPr="004A452A" w:rsidRDefault="004E3AF2" w:rsidP="004E3AF2">
      <w:pPr>
        <w:pStyle w:val="Listenabsatz"/>
        <w:numPr>
          <w:ilvl w:val="0"/>
          <w:numId w:val="6"/>
        </w:numPr>
      </w:pPr>
      <w:r w:rsidRPr="003D3299">
        <w:rPr>
          <w:color w:val="000000"/>
        </w:rPr>
        <w:t xml:space="preserve">Templates </w:t>
      </w:r>
      <w:r>
        <w:rPr>
          <w:color w:val="000000"/>
        </w:rPr>
        <w:t xml:space="preserve">des Moduls </w:t>
      </w:r>
      <w:r w:rsidRPr="003D3299">
        <w:rPr>
          <w:color w:val="000000"/>
        </w:rPr>
        <w:t xml:space="preserve">wurden </w:t>
      </w:r>
      <w:r>
        <w:rPr>
          <w:color w:val="000000"/>
        </w:rPr>
        <w:t xml:space="preserve">ggf. </w:t>
      </w:r>
      <w:r w:rsidRPr="003D3299">
        <w:rPr>
          <w:color w:val="000000"/>
        </w:rPr>
        <w:t>angepasst und in den Shop kopiert?</w:t>
      </w:r>
    </w:p>
    <w:p w14:paraId="57F46756" w14:textId="3E049976" w:rsidR="00815894" w:rsidRDefault="004E3AF2" w:rsidP="00BC3CBB">
      <w:pPr>
        <w:pStyle w:val="Listenabsatz"/>
        <w:numPr>
          <w:ilvl w:val="0"/>
          <w:numId w:val="6"/>
        </w:numPr>
      </w:pPr>
      <w:r>
        <w:t xml:space="preserve">Templates und weitere Dateien </w:t>
      </w:r>
      <w:r w:rsidR="00815894">
        <w:t>des Mobile Themes wurden</w:t>
      </w:r>
      <w:r>
        <w:t xml:space="preserve"> ggf. angepasst und </w:t>
      </w:r>
      <w:r w:rsidR="00815894">
        <w:t>in den Shop kopiert?</w:t>
      </w:r>
    </w:p>
    <w:p w14:paraId="00981B87" w14:textId="3240FF84" w:rsidR="00DD0738" w:rsidRPr="00815894" w:rsidRDefault="00DD0738" w:rsidP="00DD0738">
      <w:pPr>
        <w:pStyle w:val="Listenabsatz"/>
        <w:numPr>
          <w:ilvl w:val="0"/>
          <w:numId w:val="6"/>
        </w:numPr>
      </w:pPr>
      <w:r w:rsidRPr="00165004">
        <w:t>Modul wurde im Shop aktiviert</w:t>
      </w:r>
      <w:r>
        <w:t xml:space="preserve"> und für das Mobile Theme konfiguriert</w:t>
      </w:r>
      <w:r w:rsidRPr="00165004">
        <w:t>?</w:t>
      </w:r>
    </w:p>
    <w:p w14:paraId="49ABDF39" w14:textId="7B4F44C7" w:rsidR="008E0FBC" w:rsidRPr="00165004" w:rsidRDefault="008E0FBC" w:rsidP="00BC3CBB">
      <w:pPr>
        <w:pStyle w:val="Listenabsatz"/>
        <w:numPr>
          <w:ilvl w:val="0"/>
          <w:numId w:val="6"/>
        </w:numPr>
      </w:pPr>
      <w:r>
        <w:t>Konfigurationsdatei für Varnish wurde angepasst (nur EE mit Caching)</w:t>
      </w:r>
      <w:r w:rsidR="00975B03">
        <w:t>?</w:t>
      </w:r>
    </w:p>
    <w:p w14:paraId="52A2093F" w14:textId="7F03C4E0" w:rsidR="002C3D54" w:rsidRPr="00165004" w:rsidRDefault="003D3299" w:rsidP="005A1D3C">
      <w:pPr>
        <w:pStyle w:val="Listenabsatz"/>
        <w:numPr>
          <w:ilvl w:val="0"/>
          <w:numId w:val="6"/>
        </w:numPr>
      </w:pPr>
      <w:r w:rsidRPr="00165004">
        <w:t>Temporäre Dateien wurden gelöscht?</w:t>
      </w:r>
    </w:p>
    <w:p w14:paraId="74D9973B" w14:textId="7AA5129C" w:rsidR="00BC3CBB" w:rsidRPr="00165004" w:rsidRDefault="00BC3CBB" w:rsidP="005A1D3C">
      <w:pPr>
        <w:pStyle w:val="Listenabsatz"/>
        <w:numPr>
          <w:ilvl w:val="0"/>
          <w:numId w:val="6"/>
        </w:numPr>
      </w:pPr>
      <w:r w:rsidRPr="00165004">
        <w:t xml:space="preserve">Anzeige </w:t>
      </w:r>
      <w:r w:rsidR="00815894">
        <w:t xml:space="preserve">wurde </w:t>
      </w:r>
      <w:r w:rsidRPr="00165004">
        <w:t>mit mobilem Gerät getestet?</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0448B" w14:textId="77777777" w:rsidR="00546EB0" w:rsidRDefault="00546EB0">
      <w:r>
        <w:separator/>
      </w:r>
    </w:p>
  </w:endnote>
  <w:endnote w:type="continuationSeparator" w:id="0">
    <w:p w14:paraId="61B7427F" w14:textId="77777777" w:rsidR="00546EB0" w:rsidRDefault="0054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2EE235AF" w:rsidR="007B2939" w:rsidRPr="00891BFB" w:rsidRDefault="000F0230"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8752" behindDoc="0" locked="0" layoutInCell="1" allowOverlap="1" wp14:anchorId="6AFF6061" wp14:editId="15170331">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405DFE">
                            <w:rPr>
                              <w:noProof/>
                            </w:rPr>
                            <w:t>3</w:t>
                          </w:r>
                          <w:r>
                            <w:rPr>
                              <w:noProof/>
                            </w:rPr>
                            <w:fldChar w:fldCharType="end"/>
                          </w:r>
                          <w:r w:rsidR="007B2939" w:rsidRPr="00CE2662">
                            <w:t>/</w:t>
                          </w:r>
                          <w:r>
                            <w:fldChar w:fldCharType="begin"/>
                          </w:r>
                          <w:r w:rsidR="00436E8E">
                            <w:instrText xml:space="preserve"> NUMPAGES  </w:instrText>
                          </w:r>
                          <w:r>
                            <w:fldChar w:fldCharType="separate"/>
                          </w:r>
                          <w:r w:rsidR="00405DFE">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061" id="_x0000_t202" coordsize="21600,21600" o:spt="202" path="m,l,21600r21600,l21600,xe">
              <v:stroke joinstyle="miter"/>
              <v:path gradientshapeok="t" o:connecttype="rect"/>
            </v:shapetype>
            <v:shape id="Text Box 21" o:spid="_x0000_s1027" type="#_x0000_t202" style="position:absolute;left:0;text-align:left;margin-left:447pt;margin-top:-49.65pt;width:39.9pt;height: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aTuA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405DFE">
                      <w:rPr>
                        <w:noProof/>
                      </w:rPr>
                      <w:t>3</w:t>
                    </w:r>
                    <w:r>
                      <w:rPr>
                        <w:noProof/>
                      </w:rPr>
                      <w:fldChar w:fldCharType="end"/>
                    </w:r>
                    <w:r w:rsidR="007B2939" w:rsidRPr="00CE2662">
                      <w:t>/</w:t>
                    </w:r>
                    <w:r>
                      <w:fldChar w:fldCharType="begin"/>
                    </w:r>
                    <w:r w:rsidR="00436E8E">
                      <w:instrText xml:space="preserve"> NUMPAGES  </w:instrText>
                    </w:r>
                    <w:r>
                      <w:fldChar w:fldCharType="separate"/>
                    </w:r>
                    <w:r w:rsidR="00405DFE">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6221623F" wp14:editId="0CFC14D5">
              <wp:simplePos x="0" y="0"/>
              <wp:positionH relativeFrom="column">
                <wp:posOffset>-185420</wp:posOffset>
              </wp:positionH>
              <wp:positionV relativeFrom="paragraph">
                <wp:posOffset>-376555</wp:posOffset>
              </wp:positionV>
              <wp:extent cx="6083935" cy="774700"/>
              <wp:effectExtent l="0" t="4445" r="0" b="190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BECF8" w14:textId="75DC8E60" w:rsidR="007B2939" w:rsidRDefault="007B2939" w:rsidP="00581806">
                          <w:pPr>
                            <w:pStyle w:val="Fuzeile"/>
                          </w:pPr>
                          <w:r w:rsidRPr="00921477">
                            <w:t xml:space="preserve">© OXID eSales AG | www.oxid-esales.com | </w:t>
                          </w:r>
                          <w:hyperlink r:id="rId1" w:history="1">
                            <w:r w:rsidRPr="00581806">
                              <w:t>info@oxid-esales.com</w:t>
                            </w:r>
                          </w:hyperlink>
                          <w:r>
                            <w:t xml:space="preserve"> | </w:t>
                          </w:r>
                          <w:r w:rsidR="00835BB1">
                            <w:t>Version</w:t>
                          </w:r>
                          <w:r w:rsidR="00B7294B">
                            <w:t xml:space="preserve"> </w:t>
                          </w:r>
                          <w:r w:rsidR="00835BB1">
                            <w:t>1.</w:t>
                          </w:r>
                          <w:r w:rsidR="00F5113F">
                            <w:t>3</w:t>
                          </w:r>
                          <w:r w:rsidR="00E504AA">
                            <w:t>.0</w:t>
                          </w:r>
                        </w:p>
                        <w:p w14:paraId="0F3EC328" w14:textId="77777777" w:rsidR="007B2939" w:rsidRPr="00F44CD0" w:rsidRDefault="007B2939" w:rsidP="00581806">
                          <w:pPr>
                            <w:pStyle w:val="Fuzeile"/>
                            <w:rPr>
                              <w:color w:val="FFFFFF"/>
                            </w:rPr>
                          </w:pPr>
                          <w:r w:rsidRPr="00F44CD0">
                            <w:rPr>
                              <w:color w:val="FFFFFF"/>
                            </w:rPr>
                            <w:t>…..</w:t>
                          </w:r>
                        </w:p>
                        <w:p w14:paraId="75D19FEF" w14:textId="77777777" w:rsidR="007B2939" w:rsidRPr="00F44CD0" w:rsidRDefault="007B2939" w:rsidP="00581806">
                          <w:pPr>
                            <w:pStyle w:val="Fuzeile"/>
                            <w:rPr>
                              <w:color w:val="FFFFFF"/>
                            </w:rPr>
                          </w:pPr>
                          <w:r w:rsidRPr="00F44CD0">
                            <w:rPr>
                              <w:color w:val="FFFFFF"/>
                            </w:rPr>
                            <w:t>…</w:t>
                          </w:r>
                        </w:p>
                        <w:p w14:paraId="05F17BD4" w14:textId="77777777" w:rsidR="007B2939" w:rsidRPr="00F44CD0" w:rsidRDefault="007B2939" w:rsidP="00581806">
                          <w:pPr>
                            <w:pStyle w:val="Fuzeile"/>
                            <w:rPr>
                              <w:color w:val="FFFFFF"/>
                            </w:rPr>
                          </w:pPr>
                          <w:r w:rsidRPr="00F44CD0">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1623F" id="Text Box 10" o:spid="_x0000_s1028" type="#_x0000_t202" style="position:absolute;left:0;text-align:left;margin-left:-14.6pt;margin-top:-29.65pt;width:479.05pt;height:6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" filled="f" stroked="f">
              <v:textbox>
                <w:txbxContent>
                  <w:p w14:paraId="4A7BECF8" w14:textId="75DC8E60" w:rsidR="007B2939" w:rsidRDefault="007B2939" w:rsidP="00581806">
                    <w:pPr>
                      <w:pStyle w:val="Fuzeile"/>
                    </w:pPr>
                    <w:r w:rsidRPr="00921477">
                      <w:t xml:space="preserve">© OXID eSales AG | www.oxid-esales.com | </w:t>
                    </w:r>
                    <w:hyperlink r:id="rId2" w:history="1">
                      <w:r w:rsidRPr="00581806">
                        <w:t>info@oxid-esales.com</w:t>
                      </w:r>
                    </w:hyperlink>
                    <w:r>
                      <w:t xml:space="preserve"> | </w:t>
                    </w:r>
                    <w:r w:rsidR="00835BB1">
                      <w:t>Version</w:t>
                    </w:r>
                    <w:r w:rsidR="00B7294B">
                      <w:t xml:space="preserve"> </w:t>
                    </w:r>
                    <w:r w:rsidR="00835BB1">
                      <w:t>1.</w:t>
                    </w:r>
                    <w:r w:rsidR="00F5113F">
                      <w:t>3</w:t>
                    </w:r>
                    <w:r w:rsidR="00E504AA">
                      <w:t>.0</w:t>
                    </w:r>
                  </w:p>
                  <w:p w14:paraId="0F3EC328" w14:textId="77777777" w:rsidR="007B2939" w:rsidRPr="00F44CD0" w:rsidRDefault="007B2939" w:rsidP="00581806">
                    <w:pPr>
                      <w:pStyle w:val="Fuzeile"/>
                      <w:rPr>
                        <w:color w:val="FFFFFF"/>
                      </w:rPr>
                    </w:pPr>
                    <w:r w:rsidRPr="00F44CD0">
                      <w:rPr>
                        <w:color w:val="FFFFFF"/>
                      </w:rPr>
                      <w:t>…..</w:t>
                    </w:r>
                  </w:p>
                  <w:p w14:paraId="75D19FEF" w14:textId="77777777" w:rsidR="007B2939" w:rsidRPr="00F44CD0" w:rsidRDefault="007B2939" w:rsidP="00581806">
                    <w:pPr>
                      <w:pStyle w:val="Fuzeile"/>
                      <w:rPr>
                        <w:color w:val="FFFFFF"/>
                      </w:rPr>
                    </w:pPr>
                    <w:r w:rsidRPr="00F44CD0">
                      <w:rPr>
                        <w:color w:val="FFFFFF"/>
                      </w:rPr>
                      <w:t>…</w:t>
                    </w:r>
                  </w:p>
                  <w:p w14:paraId="05F17BD4" w14:textId="77777777" w:rsidR="007B2939" w:rsidRPr="00F44CD0" w:rsidRDefault="007B2939" w:rsidP="00581806">
                    <w:pPr>
                      <w:pStyle w:val="Fuzeile"/>
                      <w:rPr>
                        <w:color w:val="FFFFFF"/>
                      </w:rPr>
                    </w:pPr>
                    <w:r w:rsidRPr="00F44CD0">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7B2939">
      <w:rPr>
        <w:noProof/>
        <w:vanish/>
      </w:rPr>
      <w:drawing>
        <wp:inline distT="0" distB="0" distL="0" distR="0" wp14:anchorId="35C2F237" wp14:editId="12D2EDF7">
          <wp:extent cx="7696200" cy="295275"/>
          <wp:effectExtent l="19050" t="0" r="0" b="0"/>
          <wp:docPr id="23"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0D8C4" w14:textId="1DE58A0F" w:rsidR="007B2939" w:rsidRDefault="000F0230"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5B15585C" wp14:editId="2525493F">
              <wp:simplePos x="0" y="0"/>
              <wp:positionH relativeFrom="column">
                <wp:posOffset>-300355</wp:posOffset>
              </wp:positionH>
              <wp:positionV relativeFrom="paragraph">
                <wp:posOffset>-325755</wp:posOffset>
              </wp:positionV>
              <wp:extent cx="6312535" cy="481965"/>
              <wp:effectExtent l="0" t="0" r="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7452E" w14:textId="44810555" w:rsidR="007B2939" w:rsidRPr="00921477" w:rsidRDefault="007B2939" w:rsidP="008F307F">
                          <w:pPr>
                            <w:pStyle w:val="Fuzeile"/>
                          </w:pPr>
                          <w:r w:rsidRPr="00921477">
                            <w:t xml:space="preserve">© OXID eSales AG | www.oxid-esales.com | </w:t>
                          </w:r>
                          <w:hyperlink r:id="rId1" w:history="1">
                            <w:r w:rsidRPr="00581806">
                              <w:t>info@oxid-esales.com</w:t>
                            </w:r>
                          </w:hyperlink>
                          <w:r>
                            <w:t xml:space="preserve"> | </w:t>
                          </w:r>
                          <w:r w:rsidR="00E504AA">
                            <w:t>Version 1.</w:t>
                          </w:r>
                          <w:r w:rsidR="00F5113F">
                            <w:t>3</w:t>
                          </w:r>
                          <w:r w:rsidR="00E504AA">
                            <w:t>.0</w:t>
                          </w:r>
                        </w:p>
                        <w:p w14:paraId="7485B8EB" w14:textId="77777777" w:rsidR="007B2939" w:rsidRPr="00921477" w:rsidRDefault="007B2939" w:rsidP="008F307F">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5585C" id="_x0000_t202" coordsize="21600,21600" o:spt="202" path="m,l,21600r21600,l21600,xe">
              <v:stroke joinstyle="miter"/>
              <v:path gradientshapeok="t" o:connecttype="rect"/>
            </v:shapetype>
            <v:shape id="Text Box 38" o:spid="_x0000_s1030" type="#_x0000_t202" style="position:absolute;left:0;text-align:left;margin-left:-23.65pt;margin-top:-25.65pt;width:497.05pt;height:37.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ahuQIAAME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" filled="f" stroked="f">
              <v:textbox>
                <w:txbxContent>
                  <w:p w14:paraId="03D7452E" w14:textId="44810555" w:rsidR="007B2939" w:rsidRPr="00921477" w:rsidRDefault="007B2939" w:rsidP="008F307F">
                    <w:pPr>
                      <w:pStyle w:val="Fuzeile"/>
                    </w:pPr>
                    <w:r w:rsidRPr="00921477">
                      <w:t xml:space="preserve">© OXID eSales AG | www.oxid-esales.com | </w:t>
                    </w:r>
                    <w:hyperlink r:id="rId2" w:history="1">
                      <w:r w:rsidRPr="00581806">
                        <w:t>info@oxid-esales.com</w:t>
                      </w:r>
                    </w:hyperlink>
                    <w:r>
                      <w:t xml:space="preserve"> | </w:t>
                    </w:r>
                    <w:r w:rsidR="00E504AA">
                      <w:t>Version 1.</w:t>
                    </w:r>
                    <w:r w:rsidR="00F5113F">
                      <w:t>3</w:t>
                    </w:r>
                    <w:r w:rsidR="00E504AA">
                      <w:t>.0</w:t>
                    </w:r>
                  </w:p>
                  <w:p w14:paraId="7485B8EB" w14:textId="77777777" w:rsidR="007B2939" w:rsidRPr="00921477" w:rsidRDefault="007B2939" w:rsidP="008F307F">
                    <w:pPr>
                      <w:rPr>
                        <w:rFonts w:cs="TTE1A53338t00"/>
                        <w:b/>
                        <w:color w:val="808080"/>
                        <w:sz w:val="14"/>
                        <w:szCs w:val="14"/>
                      </w:rPr>
                    </w:pPr>
                  </w:p>
                </w:txbxContent>
              </v:textbox>
            </v:shape>
          </w:pict>
        </mc:Fallback>
      </mc:AlternateContent>
    </w:r>
    <w:r w:rsidR="007B2939">
      <w:rPr>
        <w:noProof/>
        <w:vanish/>
      </w:rPr>
      <w:drawing>
        <wp:inline distT="0" distB="0" distL="0" distR="0" wp14:anchorId="5CEB9A5C" wp14:editId="558DAC90">
          <wp:extent cx="7591425" cy="295275"/>
          <wp:effectExtent l="19050" t="0" r="9525" b="0"/>
          <wp:docPr id="25"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9B868" w14:textId="77777777" w:rsidR="00546EB0" w:rsidRDefault="00546EB0">
      <w:r>
        <w:separator/>
      </w:r>
    </w:p>
  </w:footnote>
  <w:footnote w:type="continuationSeparator" w:id="0">
    <w:p w14:paraId="090526C1" w14:textId="77777777" w:rsidR="00546EB0" w:rsidRDefault="00546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Installationsanleitung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Installationsanleitung</w:t>
                    </w:r>
                  </w:p>
                </w:txbxContent>
              </v:textbox>
            </v:shape>
          </w:pict>
        </mc:Fallback>
      </mc:AlternateContent>
    </w:r>
    <w:r w:rsidR="007B2939">
      <w:rPr>
        <w:noProof/>
        <w:vanish/>
      </w:rPr>
      <w:drawing>
        <wp:inline distT="0" distB="0" distL="0" distR="0" wp14:anchorId="245F6AB2" wp14:editId="7B8CFE29">
          <wp:extent cx="7600950" cy="1276350"/>
          <wp:effectExtent l="19050" t="0" r="0" b="0"/>
          <wp:docPr id="22"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Installationsanleitung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Installationsanleitung</w:t>
                    </w:r>
                  </w:p>
                </w:txbxContent>
              </v:textbox>
            </v:shape>
          </w:pict>
        </mc:Fallback>
      </mc:AlternateContent>
    </w:r>
    <w:r w:rsidR="007B2939">
      <w:rPr>
        <w:noProof/>
        <w:vanish/>
      </w:rPr>
      <w:drawing>
        <wp:inline distT="0" distB="0" distL="0" distR="0" wp14:anchorId="34A367BB" wp14:editId="7BCF4EF7">
          <wp:extent cx="7600950" cy="1276350"/>
          <wp:effectExtent l="19050" t="0" r="0" b="0"/>
          <wp:docPr id="24"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CF68F1"/>
    <w:multiLevelType w:val="hybridMultilevel"/>
    <w:tmpl w:val="64C2C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6"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0"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8FE1CEC"/>
    <w:multiLevelType w:val="hybridMultilevel"/>
    <w:tmpl w:val="7CD8F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2"/>
  </w:num>
  <w:num w:numId="6">
    <w:abstractNumId w:val="31"/>
  </w:num>
  <w:num w:numId="7">
    <w:abstractNumId w:val="28"/>
  </w:num>
  <w:num w:numId="8">
    <w:abstractNumId w:val="26"/>
  </w:num>
  <w:num w:numId="9">
    <w:abstractNumId w:val="4"/>
  </w:num>
  <w:num w:numId="10">
    <w:abstractNumId w:val="5"/>
  </w:num>
  <w:num w:numId="11">
    <w:abstractNumId w:val="20"/>
  </w:num>
  <w:num w:numId="12">
    <w:abstractNumId w:val="13"/>
  </w:num>
  <w:num w:numId="13">
    <w:abstractNumId w:val="10"/>
  </w:num>
  <w:num w:numId="14">
    <w:abstractNumId w:val="11"/>
  </w:num>
  <w:num w:numId="15">
    <w:abstractNumId w:val="29"/>
  </w:num>
  <w:num w:numId="16">
    <w:abstractNumId w:val="18"/>
  </w:num>
  <w:num w:numId="17">
    <w:abstractNumId w:val="3"/>
  </w:num>
  <w:num w:numId="18">
    <w:abstractNumId w:val="7"/>
  </w:num>
  <w:num w:numId="19">
    <w:abstractNumId w:val="21"/>
  </w:num>
  <w:num w:numId="20">
    <w:abstractNumId w:val="12"/>
  </w:num>
  <w:num w:numId="21">
    <w:abstractNumId w:val="16"/>
  </w:num>
  <w:num w:numId="22">
    <w:abstractNumId w:val="0"/>
  </w:num>
  <w:num w:numId="23">
    <w:abstractNumId w:val="1"/>
  </w:num>
  <w:num w:numId="24">
    <w:abstractNumId w:val="1"/>
  </w:num>
  <w:num w:numId="25">
    <w:abstractNumId w:val="9"/>
  </w:num>
  <w:num w:numId="26">
    <w:abstractNumId w:val="6"/>
  </w:num>
  <w:num w:numId="27">
    <w:abstractNumId w:val="19"/>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4"/>
  </w:num>
  <w:num w:numId="32">
    <w:abstractNumId w:val="17"/>
  </w:num>
  <w:num w:numId="33">
    <w:abstractNumId w:val="2"/>
  </w:num>
  <w:num w:numId="34">
    <w:abstractNumId w:val="25"/>
  </w:num>
  <w:num w:numId="35">
    <w:abstractNumId w:val="30"/>
  </w:num>
  <w:num w:numId="36">
    <w:abstractNumId w:val="23"/>
  </w:num>
  <w:num w:numId="37">
    <w:abstractNumId w:val="1"/>
  </w:num>
  <w:num w:numId="38">
    <w:abstractNumId w:val="1"/>
  </w:num>
  <w:num w:numId="39">
    <w:abstractNumId w:val="24"/>
  </w:num>
  <w:num w:numId="40">
    <w:abstractNumId w:val="27"/>
  </w:num>
  <w:num w:numId="41">
    <w:abstractNumId w:val="1"/>
  </w:num>
  <w:num w:numId="4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279DB"/>
    <w:rsid w:val="00032BAA"/>
    <w:rsid w:val="00033FCE"/>
    <w:rsid w:val="0003532E"/>
    <w:rsid w:val="000417E6"/>
    <w:rsid w:val="00045031"/>
    <w:rsid w:val="00050A51"/>
    <w:rsid w:val="000512EA"/>
    <w:rsid w:val="00052AFE"/>
    <w:rsid w:val="00053B9E"/>
    <w:rsid w:val="00061FAD"/>
    <w:rsid w:val="00062FB0"/>
    <w:rsid w:val="00063FE4"/>
    <w:rsid w:val="00065A7D"/>
    <w:rsid w:val="00067CFC"/>
    <w:rsid w:val="00071805"/>
    <w:rsid w:val="00075B54"/>
    <w:rsid w:val="00076F2F"/>
    <w:rsid w:val="000771A1"/>
    <w:rsid w:val="00082E57"/>
    <w:rsid w:val="00084E9B"/>
    <w:rsid w:val="00087352"/>
    <w:rsid w:val="000921AA"/>
    <w:rsid w:val="000926BA"/>
    <w:rsid w:val="000930BB"/>
    <w:rsid w:val="0009495B"/>
    <w:rsid w:val="000954B8"/>
    <w:rsid w:val="00097CA6"/>
    <w:rsid w:val="000A2783"/>
    <w:rsid w:val="000B3729"/>
    <w:rsid w:val="000B5CAD"/>
    <w:rsid w:val="000C4B71"/>
    <w:rsid w:val="000D22BD"/>
    <w:rsid w:val="000E3230"/>
    <w:rsid w:val="000E7879"/>
    <w:rsid w:val="000E7B33"/>
    <w:rsid w:val="000F0230"/>
    <w:rsid w:val="000F0B26"/>
    <w:rsid w:val="000F1E4E"/>
    <w:rsid w:val="000F237A"/>
    <w:rsid w:val="000F4204"/>
    <w:rsid w:val="000F7B8A"/>
    <w:rsid w:val="001010EB"/>
    <w:rsid w:val="00101155"/>
    <w:rsid w:val="00103AF1"/>
    <w:rsid w:val="00106BE7"/>
    <w:rsid w:val="00110E61"/>
    <w:rsid w:val="00111D16"/>
    <w:rsid w:val="001171B1"/>
    <w:rsid w:val="00124AB1"/>
    <w:rsid w:val="0012676E"/>
    <w:rsid w:val="00127133"/>
    <w:rsid w:val="00127A1D"/>
    <w:rsid w:val="00127B2A"/>
    <w:rsid w:val="00132123"/>
    <w:rsid w:val="001326BA"/>
    <w:rsid w:val="00135A4E"/>
    <w:rsid w:val="00141D0C"/>
    <w:rsid w:val="00141D44"/>
    <w:rsid w:val="00143DAE"/>
    <w:rsid w:val="00154EC1"/>
    <w:rsid w:val="00163DC4"/>
    <w:rsid w:val="0016406C"/>
    <w:rsid w:val="00165004"/>
    <w:rsid w:val="00165B16"/>
    <w:rsid w:val="00166258"/>
    <w:rsid w:val="00166953"/>
    <w:rsid w:val="0017749B"/>
    <w:rsid w:val="0018591F"/>
    <w:rsid w:val="00194C9F"/>
    <w:rsid w:val="001A2102"/>
    <w:rsid w:val="001A298D"/>
    <w:rsid w:val="001A3E23"/>
    <w:rsid w:val="001A7BC5"/>
    <w:rsid w:val="001B0F39"/>
    <w:rsid w:val="001B501C"/>
    <w:rsid w:val="001C749D"/>
    <w:rsid w:val="001D591B"/>
    <w:rsid w:val="001D7E19"/>
    <w:rsid w:val="001E004C"/>
    <w:rsid w:val="001E0947"/>
    <w:rsid w:val="001E3BCE"/>
    <w:rsid w:val="001E4D09"/>
    <w:rsid w:val="001E7C5D"/>
    <w:rsid w:val="001F1665"/>
    <w:rsid w:val="001F6BAD"/>
    <w:rsid w:val="001F72ED"/>
    <w:rsid w:val="001F746A"/>
    <w:rsid w:val="001F7FCE"/>
    <w:rsid w:val="002010E1"/>
    <w:rsid w:val="00201227"/>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485E"/>
    <w:rsid w:val="002A577C"/>
    <w:rsid w:val="002B18BC"/>
    <w:rsid w:val="002B32F2"/>
    <w:rsid w:val="002B336D"/>
    <w:rsid w:val="002C04AB"/>
    <w:rsid w:val="002C38D8"/>
    <w:rsid w:val="002C3D54"/>
    <w:rsid w:val="002C5B46"/>
    <w:rsid w:val="002D2ADB"/>
    <w:rsid w:val="002D3DED"/>
    <w:rsid w:val="002E045A"/>
    <w:rsid w:val="002F68E4"/>
    <w:rsid w:val="002F6B73"/>
    <w:rsid w:val="003157DF"/>
    <w:rsid w:val="0032087A"/>
    <w:rsid w:val="00325D36"/>
    <w:rsid w:val="00326C20"/>
    <w:rsid w:val="00327C5D"/>
    <w:rsid w:val="00333EAE"/>
    <w:rsid w:val="00341C11"/>
    <w:rsid w:val="003427A8"/>
    <w:rsid w:val="00345247"/>
    <w:rsid w:val="003454F4"/>
    <w:rsid w:val="003460AF"/>
    <w:rsid w:val="00346C8A"/>
    <w:rsid w:val="00352927"/>
    <w:rsid w:val="00352C23"/>
    <w:rsid w:val="003542AC"/>
    <w:rsid w:val="00356BDD"/>
    <w:rsid w:val="00357F3C"/>
    <w:rsid w:val="00363305"/>
    <w:rsid w:val="0036339B"/>
    <w:rsid w:val="00365B8B"/>
    <w:rsid w:val="00370209"/>
    <w:rsid w:val="00371554"/>
    <w:rsid w:val="00373647"/>
    <w:rsid w:val="00374ED0"/>
    <w:rsid w:val="0037594F"/>
    <w:rsid w:val="003819DF"/>
    <w:rsid w:val="00382AE4"/>
    <w:rsid w:val="00386A38"/>
    <w:rsid w:val="00393428"/>
    <w:rsid w:val="0039381C"/>
    <w:rsid w:val="00393C16"/>
    <w:rsid w:val="0039481B"/>
    <w:rsid w:val="00396B5A"/>
    <w:rsid w:val="003A4B7B"/>
    <w:rsid w:val="003A4D4E"/>
    <w:rsid w:val="003A5C44"/>
    <w:rsid w:val="003A67C5"/>
    <w:rsid w:val="003A7322"/>
    <w:rsid w:val="003A7BFE"/>
    <w:rsid w:val="003A7D98"/>
    <w:rsid w:val="003B2BE4"/>
    <w:rsid w:val="003B4118"/>
    <w:rsid w:val="003C5A48"/>
    <w:rsid w:val="003D07B0"/>
    <w:rsid w:val="003D0D12"/>
    <w:rsid w:val="003D3299"/>
    <w:rsid w:val="003D41AC"/>
    <w:rsid w:val="003D52DB"/>
    <w:rsid w:val="003D78B6"/>
    <w:rsid w:val="003E19FD"/>
    <w:rsid w:val="003E4708"/>
    <w:rsid w:val="003F2066"/>
    <w:rsid w:val="003F4087"/>
    <w:rsid w:val="003F68B5"/>
    <w:rsid w:val="00402102"/>
    <w:rsid w:val="0040366E"/>
    <w:rsid w:val="00405DFE"/>
    <w:rsid w:val="00407946"/>
    <w:rsid w:val="00407F6C"/>
    <w:rsid w:val="004122CD"/>
    <w:rsid w:val="004134C1"/>
    <w:rsid w:val="00414024"/>
    <w:rsid w:val="004160CE"/>
    <w:rsid w:val="004161DF"/>
    <w:rsid w:val="00416669"/>
    <w:rsid w:val="004214A0"/>
    <w:rsid w:val="004241C7"/>
    <w:rsid w:val="00424287"/>
    <w:rsid w:val="00430626"/>
    <w:rsid w:val="0043103F"/>
    <w:rsid w:val="00431375"/>
    <w:rsid w:val="00432347"/>
    <w:rsid w:val="00436E8E"/>
    <w:rsid w:val="00436F72"/>
    <w:rsid w:val="00437661"/>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8499E"/>
    <w:rsid w:val="00484D49"/>
    <w:rsid w:val="0049635D"/>
    <w:rsid w:val="004A452A"/>
    <w:rsid w:val="004A6B6A"/>
    <w:rsid w:val="004B1B3F"/>
    <w:rsid w:val="004B4562"/>
    <w:rsid w:val="004B668A"/>
    <w:rsid w:val="004C2179"/>
    <w:rsid w:val="004D2395"/>
    <w:rsid w:val="004D4C49"/>
    <w:rsid w:val="004E0D6F"/>
    <w:rsid w:val="004E3472"/>
    <w:rsid w:val="004E3AF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87B"/>
    <w:rsid w:val="00521004"/>
    <w:rsid w:val="0052446D"/>
    <w:rsid w:val="0052498A"/>
    <w:rsid w:val="00524A87"/>
    <w:rsid w:val="005419BD"/>
    <w:rsid w:val="00546EB0"/>
    <w:rsid w:val="0054774B"/>
    <w:rsid w:val="00563D9D"/>
    <w:rsid w:val="00567330"/>
    <w:rsid w:val="00567435"/>
    <w:rsid w:val="00567D13"/>
    <w:rsid w:val="005807AD"/>
    <w:rsid w:val="00581806"/>
    <w:rsid w:val="0058332C"/>
    <w:rsid w:val="00584038"/>
    <w:rsid w:val="005840CB"/>
    <w:rsid w:val="0059008D"/>
    <w:rsid w:val="00590FB2"/>
    <w:rsid w:val="005910AA"/>
    <w:rsid w:val="00594E98"/>
    <w:rsid w:val="00597744"/>
    <w:rsid w:val="005A15AB"/>
    <w:rsid w:val="005A1D3C"/>
    <w:rsid w:val="005B1F9F"/>
    <w:rsid w:val="005B346D"/>
    <w:rsid w:val="005B67F8"/>
    <w:rsid w:val="005C1D08"/>
    <w:rsid w:val="005C2208"/>
    <w:rsid w:val="005C38B9"/>
    <w:rsid w:val="005C5595"/>
    <w:rsid w:val="005C5A47"/>
    <w:rsid w:val="005C6429"/>
    <w:rsid w:val="005D2635"/>
    <w:rsid w:val="005D59B0"/>
    <w:rsid w:val="005D67C4"/>
    <w:rsid w:val="005F7591"/>
    <w:rsid w:val="00600D16"/>
    <w:rsid w:val="00600D19"/>
    <w:rsid w:val="00602D3C"/>
    <w:rsid w:val="00607495"/>
    <w:rsid w:val="006104F1"/>
    <w:rsid w:val="00613406"/>
    <w:rsid w:val="00616743"/>
    <w:rsid w:val="006178CF"/>
    <w:rsid w:val="00624AB5"/>
    <w:rsid w:val="006254A8"/>
    <w:rsid w:val="006269C9"/>
    <w:rsid w:val="00633116"/>
    <w:rsid w:val="00635384"/>
    <w:rsid w:val="00640247"/>
    <w:rsid w:val="00641C5C"/>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5E23"/>
    <w:rsid w:val="006B6F4A"/>
    <w:rsid w:val="006D1109"/>
    <w:rsid w:val="006D5ACB"/>
    <w:rsid w:val="006D5E16"/>
    <w:rsid w:val="006F14B2"/>
    <w:rsid w:val="006F2CD4"/>
    <w:rsid w:val="006F2DAA"/>
    <w:rsid w:val="006F52D6"/>
    <w:rsid w:val="006F6A74"/>
    <w:rsid w:val="00700976"/>
    <w:rsid w:val="00700BAC"/>
    <w:rsid w:val="0070492B"/>
    <w:rsid w:val="00713DCC"/>
    <w:rsid w:val="00715D90"/>
    <w:rsid w:val="00717F8B"/>
    <w:rsid w:val="00731886"/>
    <w:rsid w:val="00742CD6"/>
    <w:rsid w:val="00750422"/>
    <w:rsid w:val="00753C31"/>
    <w:rsid w:val="007572D8"/>
    <w:rsid w:val="00766ECF"/>
    <w:rsid w:val="00771402"/>
    <w:rsid w:val="007740D7"/>
    <w:rsid w:val="007744D4"/>
    <w:rsid w:val="00784518"/>
    <w:rsid w:val="00785629"/>
    <w:rsid w:val="00785E92"/>
    <w:rsid w:val="00790005"/>
    <w:rsid w:val="00792AA3"/>
    <w:rsid w:val="0079667E"/>
    <w:rsid w:val="007A0C84"/>
    <w:rsid w:val="007B207D"/>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E78D9"/>
    <w:rsid w:val="007F0042"/>
    <w:rsid w:val="007F130A"/>
    <w:rsid w:val="007F4470"/>
    <w:rsid w:val="007F4815"/>
    <w:rsid w:val="008109CC"/>
    <w:rsid w:val="00813B54"/>
    <w:rsid w:val="00815894"/>
    <w:rsid w:val="00815CB0"/>
    <w:rsid w:val="008252F2"/>
    <w:rsid w:val="0083505F"/>
    <w:rsid w:val="00835BB1"/>
    <w:rsid w:val="00835D16"/>
    <w:rsid w:val="00836C28"/>
    <w:rsid w:val="008378A9"/>
    <w:rsid w:val="00846B06"/>
    <w:rsid w:val="00850B60"/>
    <w:rsid w:val="00851A2B"/>
    <w:rsid w:val="00851BBE"/>
    <w:rsid w:val="008524F0"/>
    <w:rsid w:val="00856578"/>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A735B"/>
    <w:rsid w:val="008B1418"/>
    <w:rsid w:val="008B14E0"/>
    <w:rsid w:val="008B6C45"/>
    <w:rsid w:val="008C5466"/>
    <w:rsid w:val="008C6ACB"/>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05D9C"/>
    <w:rsid w:val="009114A9"/>
    <w:rsid w:val="009160E2"/>
    <w:rsid w:val="009173B6"/>
    <w:rsid w:val="009202C8"/>
    <w:rsid w:val="00921477"/>
    <w:rsid w:val="00922C2B"/>
    <w:rsid w:val="009266E8"/>
    <w:rsid w:val="00930858"/>
    <w:rsid w:val="009337F0"/>
    <w:rsid w:val="009451C7"/>
    <w:rsid w:val="00945ECB"/>
    <w:rsid w:val="009527F5"/>
    <w:rsid w:val="0095634C"/>
    <w:rsid w:val="00960412"/>
    <w:rsid w:val="00965DE7"/>
    <w:rsid w:val="00965E4F"/>
    <w:rsid w:val="00966C85"/>
    <w:rsid w:val="00967BDA"/>
    <w:rsid w:val="00975B03"/>
    <w:rsid w:val="00984C4D"/>
    <w:rsid w:val="00986EA8"/>
    <w:rsid w:val="00990977"/>
    <w:rsid w:val="00991638"/>
    <w:rsid w:val="00994105"/>
    <w:rsid w:val="009A1333"/>
    <w:rsid w:val="009A2B7D"/>
    <w:rsid w:val="009A2D68"/>
    <w:rsid w:val="009A5286"/>
    <w:rsid w:val="009A6BB3"/>
    <w:rsid w:val="009D0DE4"/>
    <w:rsid w:val="009D3403"/>
    <w:rsid w:val="009D5E8F"/>
    <w:rsid w:val="009E7277"/>
    <w:rsid w:val="009F1FD4"/>
    <w:rsid w:val="009F2BA7"/>
    <w:rsid w:val="009F385A"/>
    <w:rsid w:val="00A02F70"/>
    <w:rsid w:val="00A11D23"/>
    <w:rsid w:val="00A3041B"/>
    <w:rsid w:val="00A330FE"/>
    <w:rsid w:val="00A33104"/>
    <w:rsid w:val="00A35550"/>
    <w:rsid w:val="00A359BF"/>
    <w:rsid w:val="00A4067F"/>
    <w:rsid w:val="00A441E2"/>
    <w:rsid w:val="00A4511C"/>
    <w:rsid w:val="00A500E1"/>
    <w:rsid w:val="00A53BB1"/>
    <w:rsid w:val="00A54171"/>
    <w:rsid w:val="00A54612"/>
    <w:rsid w:val="00A6463C"/>
    <w:rsid w:val="00A65DAD"/>
    <w:rsid w:val="00A76181"/>
    <w:rsid w:val="00A80477"/>
    <w:rsid w:val="00A80622"/>
    <w:rsid w:val="00A80C05"/>
    <w:rsid w:val="00A83891"/>
    <w:rsid w:val="00A90414"/>
    <w:rsid w:val="00A926A0"/>
    <w:rsid w:val="00A95493"/>
    <w:rsid w:val="00AA61BA"/>
    <w:rsid w:val="00AA6CD6"/>
    <w:rsid w:val="00AB0E4A"/>
    <w:rsid w:val="00AB1A9C"/>
    <w:rsid w:val="00AB494F"/>
    <w:rsid w:val="00AB6A3E"/>
    <w:rsid w:val="00AC09A1"/>
    <w:rsid w:val="00AC10E3"/>
    <w:rsid w:val="00AC1100"/>
    <w:rsid w:val="00AC47A6"/>
    <w:rsid w:val="00AC4B75"/>
    <w:rsid w:val="00AD06B7"/>
    <w:rsid w:val="00AD1B07"/>
    <w:rsid w:val="00AD538F"/>
    <w:rsid w:val="00AE473D"/>
    <w:rsid w:val="00AE5292"/>
    <w:rsid w:val="00AE5F33"/>
    <w:rsid w:val="00AE6097"/>
    <w:rsid w:val="00AE7294"/>
    <w:rsid w:val="00AF370D"/>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6C94"/>
    <w:rsid w:val="00B67DB5"/>
    <w:rsid w:val="00B7294B"/>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2E62"/>
    <w:rsid w:val="00C07541"/>
    <w:rsid w:val="00C10557"/>
    <w:rsid w:val="00C12983"/>
    <w:rsid w:val="00C31FFE"/>
    <w:rsid w:val="00C35DC4"/>
    <w:rsid w:val="00C40BDA"/>
    <w:rsid w:val="00C412DF"/>
    <w:rsid w:val="00C41822"/>
    <w:rsid w:val="00C428BC"/>
    <w:rsid w:val="00C5613E"/>
    <w:rsid w:val="00C64783"/>
    <w:rsid w:val="00C6645B"/>
    <w:rsid w:val="00C77F93"/>
    <w:rsid w:val="00C84715"/>
    <w:rsid w:val="00C92239"/>
    <w:rsid w:val="00C92F9A"/>
    <w:rsid w:val="00C961A5"/>
    <w:rsid w:val="00CA01CA"/>
    <w:rsid w:val="00CA2175"/>
    <w:rsid w:val="00CA2704"/>
    <w:rsid w:val="00CB2A97"/>
    <w:rsid w:val="00CC36FB"/>
    <w:rsid w:val="00CC3CC4"/>
    <w:rsid w:val="00CC7D25"/>
    <w:rsid w:val="00CD1C9D"/>
    <w:rsid w:val="00CD1D5E"/>
    <w:rsid w:val="00CD1E7E"/>
    <w:rsid w:val="00CD27FE"/>
    <w:rsid w:val="00CD5740"/>
    <w:rsid w:val="00CE01FC"/>
    <w:rsid w:val="00CE1032"/>
    <w:rsid w:val="00CE2662"/>
    <w:rsid w:val="00CE4640"/>
    <w:rsid w:val="00CE54CA"/>
    <w:rsid w:val="00CE583D"/>
    <w:rsid w:val="00CF2A3D"/>
    <w:rsid w:val="00CF4800"/>
    <w:rsid w:val="00CF5DA7"/>
    <w:rsid w:val="00D00036"/>
    <w:rsid w:val="00D01CDE"/>
    <w:rsid w:val="00D1537D"/>
    <w:rsid w:val="00D20CFE"/>
    <w:rsid w:val="00D2629A"/>
    <w:rsid w:val="00D277CD"/>
    <w:rsid w:val="00D32F31"/>
    <w:rsid w:val="00D366FE"/>
    <w:rsid w:val="00D36BF7"/>
    <w:rsid w:val="00D375F7"/>
    <w:rsid w:val="00D44C55"/>
    <w:rsid w:val="00D46B5E"/>
    <w:rsid w:val="00D478BC"/>
    <w:rsid w:val="00D50090"/>
    <w:rsid w:val="00D506AA"/>
    <w:rsid w:val="00D67236"/>
    <w:rsid w:val="00D67E30"/>
    <w:rsid w:val="00D7019D"/>
    <w:rsid w:val="00D71CB6"/>
    <w:rsid w:val="00D73568"/>
    <w:rsid w:val="00D77982"/>
    <w:rsid w:val="00D80A91"/>
    <w:rsid w:val="00D82E1B"/>
    <w:rsid w:val="00D82F96"/>
    <w:rsid w:val="00D874B2"/>
    <w:rsid w:val="00D93B49"/>
    <w:rsid w:val="00D94725"/>
    <w:rsid w:val="00D94F6C"/>
    <w:rsid w:val="00D95604"/>
    <w:rsid w:val="00DA1C95"/>
    <w:rsid w:val="00DA26B6"/>
    <w:rsid w:val="00DB1107"/>
    <w:rsid w:val="00DB1E06"/>
    <w:rsid w:val="00DC56EB"/>
    <w:rsid w:val="00DD0738"/>
    <w:rsid w:val="00DD0751"/>
    <w:rsid w:val="00DD2169"/>
    <w:rsid w:val="00DD2F3B"/>
    <w:rsid w:val="00DD4D90"/>
    <w:rsid w:val="00DD5420"/>
    <w:rsid w:val="00DD6F22"/>
    <w:rsid w:val="00DD74DC"/>
    <w:rsid w:val="00DD7E1A"/>
    <w:rsid w:val="00DE1F3A"/>
    <w:rsid w:val="00DE410E"/>
    <w:rsid w:val="00DE473B"/>
    <w:rsid w:val="00DE62AD"/>
    <w:rsid w:val="00DF02BC"/>
    <w:rsid w:val="00DF1DBD"/>
    <w:rsid w:val="00DF6F43"/>
    <w:rsid w:val="00DF7E57"/>
    <w:rsid w:val="00E004EB"/>
    <w:rsid w:val="00E012B6"/>
    <w:rsid w:val="00E02605"/>
    <w:rsid w:val="00E03E55"/>
    <w:rsid w:val="00E11592"/>
    <w:rsid w:val="00E1251E"/>
    <w:rsid w:val="00E13251"/>
    <w:rsid w:val="00E13A2A"/>
    <w:rsid w:val="00E212B2"/>
    <w:rsid w:val="00E212E8"/>
    <w:rsid w:val="00E2557C"/>
    <w:rsid w:val="00E264B3"/>
    <w:rsid w:val="00E32300"/>
    <w:rsid w:val="00E34CB5"/>
    <w:rsid w:val="00E40784"/>
    <w:rsid w:val="00E41748"/>
    <w:rsid w:val="00E4255B"/>
    <w:rsid w:val="00E45F24"/>
    <w:rsid w:val="00E504AA"/>
    <w:rsid w:val="00E52FA0"/>
    <w:rsid w:val="00E5742C"/>
    <w:rsid w:val="00E6172A"/>
    <w:rsid w:val="00E63B5B"/>
    <w:rsid w:val="00E728AF"/>
    <w:rsid w:val="00E82FFE"/>
    <w:rsid w:val="00E85B4E"/>
    <w:rsid w:val="00E871AF"/>
    <w:rsid w:val="00E87570"/>
    <w:rsid w:val="00E92714"/>
    <w:rsid w:val="00EA1706"/>
    <w:rsid w:val="00EA3A8E"/>
    <w:rsid w:val="00EA70C1"/>
    <w:rsid w:val="00EA792D"/>
    <w:rsid w:val="00EB1106"/>
    <w:rsid w:val="00EB118D"/>
    <w:rsid w:val="00EB286D"/>
    <w:rsid w:val="00EB619E"/>
    <w:rsid w:val="00EC5D9B"/>
    <w:rsid w:val="00ED49A7"/>
    <w:rsid w:val="00EE0F02"/>
    <w:rsid w:val="00EE4540"/>
    <w:rsid w:val="00EE7C96"/>
    <w:rsid w:val="00EF353F"/>
    <w:rsid w:val="00F0328A"/>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113F"/>
    <w:rsid w:val="00F5293C"/>
    <w:rsid w:val="00F56DBD"/>
    <w:rsid w:val="00F621FC"/>
    <w:rsid w:val="00F67B48"/>
    <w:rsid w:val="00F71D0C"/>
    <w:rsid w:val="00F74B48"/>
    <w:rsid w:val="00F876CF"/>
    <w:rsid w:val="00F901F6"/>
    <w:rsid w:val="00F95A99"/>
    <w:rsid w:val="00F9694C"/>
    <w:rsid w:val="00F96D93"/>
    <w:rsid w:val="00F977F1"/>
    <w:rsid w:val="00FA2A7A"/>
    <w:rsid w:val="00FA5814"/>
    <w:rsid w:val="00FA6062"/>
    <w:rsid w:val="00FC15FE"/>
    <w:rsid w:val="00FC23BA"/>
    <w:rsid w:val="00FC26BE"/>
    <w:rsid w:val="00FD1FA3"/>
    <w:rsid w:val="00FD2BE1"/>
    <w:rsid w:val="00FD4B57"/>
    <w:rsid w:val="00FE05C0"/>
    <w:rsid w:val="00FE09C3"/>
    <w:rsid w:val="00FE0B26"/>
    <w:rsid w:val="00FE1F36"/>
    <w:rsid w:val="00FE71DA"/>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E94C8"/>
  <w15:docId w15:val="{1C37CB69-8751-4051-962B-22079DE8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6BF01-FEC7-4562-BB6C-FD920D3D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1196</Words>
  <Characters>7542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OXID eShop Mobile Theme </vt:lpstr>
      <vt:lpstr>Installationsanleitung PayPal</vt:lpstr>
    </vt:vector>
  </TitlesOfParts>
  <Company>OXID eSales GmbH</Company>
  <LinksUpToDate>false</LinksUpToDate>
  <CharactersWithSpaces>8721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 </dc:title>
  <dc:creator>OXID eSales</dc:creator>
  <dc:description>Beschreibt die Installation des 
OXID eShop Mobile Theme 
und des Moduls 
OXID eShop Theme Switch</dc:description>
  <cp:lastModifiedBy>Juergen Busch</cp:lastModifiedBy>
  <cp:revision>360</cp:revision>
  <cp:lastPrinted>2016-10-07T11:15:00Z</cp:lastPrinted>
  <dcterms:created xsi:type="dcterms:W3CDTF">2011-07-15T08:57:00Z</dcterms:created>
  <dcterms:modified xsi:type="dcterms:W3CDTF">2016-10-07T11:15:00Z</dcterms:modified>
</cp:coreProperties>
</file>